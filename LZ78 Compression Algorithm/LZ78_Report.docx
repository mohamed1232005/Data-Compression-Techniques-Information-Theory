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DA40AE" w14:paraId="420CB6F3" w14:textId="77777777" w:rsidTr="00FB65B8">
        <w:tc>
          <w:tcPr>
            <w:tcW w:w="5395" w:type="dxa"/>
          </w:tcPr>
          <w:p w14:paraId="0634860E" w14:textId="77777777" w:rsidR="00A81248" w:rsidRPr="00DA40AE" w:rsidRDefault="00A81248" w:rsidP="00A81248">
            <w:pPr>
              <w:pStyle w:val="GraphicAnchor"/>
              <w:rPr>
                <w:sz w:val="6"/>
                <w:szCs w:val="20"/>
              </w:rPr>
            </w:pPr>
          </w:p>
        </w:tc>
        <w:tc>
          <w:tcPr>
            <w:tcW w:w="5395" w:type="dxa"/>
          </w:tcPr>
          <w:p w14:paraId="28077B2A" w14:textId="77777777" w:rsidR="00A81248" w:rsidRPr="00DA40AE" w:rsidRDefault="00A81248" w:rsidP="00A81248">
            <w:pPr>
              <w:pStyle w:val="GraphicAnchor"/>
              <w:rPr>
                <w:sz w:val="6"/>
                <w:szCs w:val="20"/>
              </w:rPr>
            </w:pPr>
          </w:p>
        </w:tc>
      </w:tr>
      <w:tr w:rsidR="00A81248" w:rsidRPr="00DA40AE" w14:paraId="1FC60937" w14:textId="77777777" w:rsidTr="00FB65B8">
        <w:trPr>
          <w:trHeight w:val="2719"/>
        </w:trPr>
        <w:tc>
          <w:tcPr>
            <w:tcW w:w="5395" w:type="dxa"/>
          </w:tcPr>
          <w:p w14:paraId="7CD3670F" w14:textId="2105B84C" w:rsidR="00A81248" w:rsidRPr="00DA40AE" w:rsidRDefault="00DA40AE" w:rsidP="00DA40AE">
            <w:pPr>
              <w:pStyle w:val="Heading1"/>
              <w:rPr>
                <w:sz w:val="56"/>
                <w:szCs w:val="24"/>
              </w:rPr>
            </w:pPr>
            <w:r w:rsidRPr="00DA40AE">
              <w:rPr>
                <w:sz w:val="56"/>
                <w:szCs w:val="24"/>
              </w:rPr>
              <w:t xml:space="preserve">LZ78 Compression </w:t>
            </w:r>
            <w:r>
              <w:rPr>
                <w:sz w:val="56"/>
                <w:szCs w:val="24"/>
              </w:rPr>
              <w:t>Technique</w:t>
            </w:r>
          </w:p>
        </w:tc>
        <w:tc>
          <w:tcPr>
            <w:tcW w:w="5395" w:type="dxa"/>
          </w:tcPr>
          <w:p w14:paraId="5525A209" w14:textId="77777777" w:rsidR="00A81248" w:rsidRPr="00DA40AE" w:rsidRDefault="00A81248">
            <w:pPr>
              <w:rPr>
                <w:sz w:val="20"/>
                <w:szCs w:val="20"/>
              </w:rPr>
            </w:pPr>
          </w:p>
        </w:tc>
      </w:tr>
      <w:tr w:rsidR="00A81248" w:rsidRPr="00DA40AE" w14:paraId="21DD129B" w14:textId="77777777" w:rsidTr="00FB65B8">
        <w:trPr>
          <w:trHeight w:val="8059"/>
        </w:trPr>
        <w:tc>
          <w:tcPr>
            <w:tcW w:w="5395" w:type="dxa"/>
          </w:tcPr>
          <w:p w14:paraId="0B5C4392" w14:textId="77777777" w:rsidR="00A81248" w:rsidRPr="00DA40AE" w:rsidRDefault="00A8124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6D99018B" w14:textId="77777777" w:rsidR="00A81248" w:rsidRPr="00DA40AE" w:rsidRDefault="00A81248">
            <w:pPr>
              <w:rPr>
                <w:sz w:val="20"/>
                <w:szCs w:val="20"/>
              </w:rPr>
            </w:pPr>
          </w:p>
        </w:tc>
      </w:tr>
      <w:tr w:rsidR="00A81248" w:rsidRPr="00DA40AE" w14:paraId="5E0BC4B3" w14:textId="77777777" w:rsidTr="00FB65B8">
        <w:trPr>
          <w:trHeight w:val="1299"/>
        </w:trPr>
        <w:tc>
          <w:tcPr>
            <w:tcW w:w="5395" w:type="dxa"/>
          </w:tcPr>
          <w:p w14:paraId="391F875F" w14:textId="77777777" w:rsidR="00A81248" w:rsidRPr="00DA40AE" w:rsidRDefault="00A8124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099910CC" w14:textId="6A4CC7B5" w:rsidR="00A81248" w:rsidRPr="00DA40AE" w:rsidRDefault="00DA40AE" w:rsidP="00A81248">
            <w:pPr>
              <w:pStyle w:val="Heading2"/>
              <w:rPr>
                <w:sz w:val="36"/>
                <w:szCs w:val="22"/>
              </w:rPr>
            </w:pPr>
            <w:r>
              <w:rPr>
                <w:sz w:val="36"/>
                <w:szCs w:val="22"/>
              </w:rPr>
              <w:t>DSAI 325</w:t>
            </w:r>
          </w:p>
          <w:p w14:paraId="502607F3" w14:textId="47DDF9BB" w:rsidR="00A81248" w:rsidRPr="00DA40AE" w:rsidRDefault="00DA40AE" w:rsidP="00C66528">
            <w:pPr>
              <w:pStyle w:val="Heading2"/>
              <w:rPr>
                <w:sz w:val="36"/>
                <w:szCs w:val="22"/>
              </w:rPr>
            </w:pPr>
            <w:r>
              <w:rPr>
                <w:sz w:val="36"/>
                <w:szCs w:val="22"/>
              </w:rPr>
              <w:t>Information Theory</w:t>
            </w:r>
          </w:p>
        </w:tc>
      </w:tr>
      <w:tr w:rsidR="00A81248" w:rsidRPr="00DA40AE" w14:paraId="51B887E6" w14:textId="77777777" w:rsidTr="00FB65B8">
        <w:trPr>
          <w:trHeight w:val="1402"/>
        </w:trPr>
        <w:tc>
          <w:tcPr>
            <w:tcW w:w="5395" w:type="dxa"/>
          </w:tcPr>
          <w:p w14:paraId="0485F58D" w14:textId="77777777" w:rsidR="00A81248" w:rsidRPr="00DA40AE" w:rsidRDefault="00A8124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2229D2A1" w14:textId="737F25DD" w:rsidR="00A81248" w:rsidRPr="00DA40AE" w:rsidRDefault="00DA40AE" w:rsidP="00A81248">
            <w:pPr>
              <w:pStyle w:val="Heading2"/>
              <w:rPr>
                <w:sz w:val="36"/>
                <w:szCs w:val="22"/>
              </w:rPr>
            </w:pPr>
            <w:r>
              <w:rPr>
                <w:sz w:val="36"/>
                <w:szCs w:val="22"/>
              </w:rPr>
              <w:t>Mohamed Ehab Yousri</w:t>
            </w:r>
            <w:r w:rsidR="00C66528" w:rsidRPr="00DA40AE">
              <w:rPr>
                <w:sz w:val="36"/>
                <w:szCs w:val="22"/>
              </w:rPr>
              <w:t xml:space="preserve"> </w:t>
            </w:r>
          </w:p>
          <w:p w14:paraId="39822B01" w14:textId="17AB2601" w:rsidR="00A81248" w:rsidRPr="00DA40AE" w:rsidRDefault="00DA40AE" w:rsidP="00A81248">
            <w:pPr>
              <w:pStyle w:val="Heading2"/>
              <w:rPr>
                <w:sz w:val="36"/>
                <w:szCs w:val="22"/>
              </w:rPr>
            </w:pPr>
            <w:r>
              <w:rPr>
                <w:sz w:val="36"/>
                <w:szCs w:val="22"/>
              </w:rPr>
              <w:t>202201236</w:t>
            </w:r>
          </w:p>
        </w:tc>
      </w:tr>
    </w:tbl>
    <w:p w14:paraId="2F4267C9" w14:textId="77777777" w:rsidR="000C4ED1" w:rsidRPr="00DA40AE" w:rsidRDefault="006F508F">
      <w:pPr>
        <w:rPr>
          <w:sz w:val="20"/>
          <w:szCs w:val="20"/>
        </w:rPr>
      </w:pPr>
      <w:r w:rsidRPr="00DA40AE">
        <w:rPr>
          <w:noProof/>
          <w:sz w:val="20"/>
          <w:szCs w:val="20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92FF9C4" wp14:editId="108D9CA9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051A2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74FF8220" w14:textId="49A31B8C" w:rsidR="00A81248" w:rsidRDefault="00C66528">
      <w:pPr>
        <w:rPr>
          <w:sz w:val="20"/>
          <w:szCs w:val="20"/>
        </w:rPr>
      </w:pPr>
      <w:r w:rsidRPr="00DA40AE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D28AC6" wp14:editId="7222A512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93B5689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A40AE">
        <w:rPr>
          <w:sz w:val="20"/>
          <w:szCs w:val="20"/>
        </w:rPr>
        <w:t>.</w:t>
      </w:r>
    </w:p>
    <w:p w14:paraId="7E3D5BD3" w14:textId="72CA128B" w:rsidR="00DA40AE" w:rsidRPr="002422AE" w:rsidRDefault="00DA40AE" w:rsidP="00DA40AE">
      <w:pPr>
        <w:jc w:val="center"/>
        <w:rPr>
          <w:color w:val="002060"/>
          <w:sz w:val="18"/>
          <w:szCs w:val="18"/>
        </w:rPr>
      </w:pPr>
      <w:r w:rsidRPr="002422AE">
        <w:rPr>
          <w:color w:val="002060"/>
          <w:sz w:val="40"/>
          <w:szCs w:val="16"/>
        </w:rPr>
        <w:lastRenderedPageBreak/>
        <w:t>LZ7</w:t>
      </w:r>
      <w:r>
        <w:rPr>
          <w:color w:val="002060"/>
          <w:sz w:val="40"/>
          <w:szCs w:val="16"/>
        </w:rPr>
        <w:t>8</w:t>
      </w:r>
      <w:r w:rsidRPr="002422AE">
        <w:rPr>
          <w:color w:val="002060"/>
          <w:sz w:val="40"/>
          <w:szCs w:val="16"/>
        </w:rPr>
        <w:t xml:space="preserve"> Compression Technique</w:t>
      </w:r>
    </w:p>
    <w:p w14:paraId="5AA9F590" w14:textId="77777777" w:rsidR="00DA40AE" w:rsidRDefault="00DA40AE">
      <w:pPr>
        <w:rPr>
          <w:sz w:val="20"/>
          <w:szCs w:val="20"/>
        </w:rPr>
      </w:pPr>
    </w:p>
    <w:p w14:paraId="39C7AB9B" w14:textId="77777777" w:rsidR="00DA40AE" w:rsidRDefault="00DA40AE">
      <w:pPr>
        <w:rPr>
          <w:sz w:val="20"/>
          <w:szCs w:val="20"/>
        </w:rPr>
      </w:pPr>
    </w:p>
    <w:p w14:paraId="52C60F96" w14:textId="58DDC372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 xml:space="preserve">LZ78 is a </w:t>
      </w:r>
      <w:r w:rsidRPr="00DA40AE">
        <w:rPr>
          <w:rFonts w:asciiTheme="minorBidi" w:hAnsiTheme="minorBidi"/>
          <w:b/>
          <w:bCs/>
          <w:sz w:val="20"/>
          <w:szCs w:val="20"/>
        </w:rPr>
        <w:t>lossless data compression algorithm</w:t>
      </w:r>
      <w:r w:rsidRPr="00DA40AE">
        <w:rPr>
          <w:rFonts w:asciiTheme="minorBidi" w:hAnsiTheme="minorBidi"/>
          <w:sz w:val="20"/>
          <w:szCs w:val="20"/>
        </w:rPr>
        <w:t xml:space="preserve"> that </w:t>
      </w:r>
      <w:r w:rsidRPr="00DA40AE">
        <w:rPr>
          <w:rFonts w:asciiTheme="minorBidi" w:hAnsiTheme="minorBidi"/>
          <w:sz w:val="20"/>
          <w:szCs w:val="20"/>
        </w:rPr>
        <w:t>compresses</w:t>
      </w:r>
      <w:r w:rsidRPr="00DA40AE">
        <w:rPr>
          <w:rFonts w:asciiTheme="minorBidi" w:hAnsiTheme="minorBidi"/>
          <w:sz w:val="20"/>
          <w:szCs w:val="20"/>
        </w:rPr>
        <w:t xml:space="preserve"> data in such a manner that no information is lost which replaces repeating sequences within the data with references to their initial occurrence. This process creates a dictionary of previously seen phrases, which in turn helps reduce the overall size of the data.</w:t>
      </w:r>
    </w:p>
    <w:p w14:paraId="745322F4" w14:textId="1350E275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3470E0FE" w14:textId="6DE01AC6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6974332F" w14:textId="62508766" w:rsidR="00DA40AE" w:rsidRPr="00DA40AE" w:rsidRDefault="00DA40AE" w:rsidP="00DA40AE">
      <w:pPr>
        <w:spacing w:line="360" w:lineRule="auto"/>
        <w:rPr>
          <w:rFonts w:asciiTheme="minorBidi" w:hAnsiTheme="minorBidi"/>
          <w:b/>
          <w:bCs/>
          <w:color w:val="0070C0"/>
          <w:sz w:val="28"/>
          <w:szCs w:val="28"/>
        </w:rPr>
      </w:pPr>
      <w:r w:rsidRPr="00DA40AE">
        <w:rPr>
          <w:rFonts w:asciiTheme="minorBidi" w:hAnsiTheme="minorBidi"/>
          <w:b/>
          <w:bCs/>
          <w:color w:val="0070C0"/>
          <w:sz w:val="28"/>
          <w:szCs w:val="28"/>
        </w:rPr>
        <w:t>Implementation Details</w:t>
      </w:r>
      <w:r>
        <w:rPr>
          <w:rFonts w:asciiTheme="minorBidi" w:hAnsiTheme="minorBidi"/>
          <w:b/>
          <w:bCs/>
          <w:color w:val="0070C0"/>
          <w:sz w:val="28"/>
          <w:szCs w:val="28"/>
        </w:rPr>
        <w:t>:</w:t>
      </w:r>
    </w:p>
    <w:p w14:paraId="29DC73C8" w14:textId="77777777" w:rsidR="00DA40AE" w:rsidRPr="00DA40AE" w:rsidRDefault="00DA40AE" w:rsidP="00DA40AE">
      <w:pPr>
        <w:spacing w:line="360" w:lineRule="auto"/>
        <w:rPr>
          <w:rFonts w:asciiTheme="minorBidi" w:hAnsiTheme="minorBidi"/>
          <w:b/>
          <w:bCs/>
          <w:sz w:val="22"/>
          <w:szCs w:val="22"/>
        </w:rPr>
      </w:pPr>
      <w:r w:rsidRPr="00DA40AE">
        <w:rPr>
          <w:rFonts w:asciiTheme="minorBidi" w:hAnsiTheme="minorBidi"/>
          <w:b/>
          <w:bCs/>
          <w:color w:val="7030A0"/>
          <w:sz w:val="22"/>
          <w:szCs w:val="22"/>
        </w:rPr>
        <w:t>Compression Algorithm:</w:t>
      </w:r>
    </w:p>
    <w:p w14:paraId="0B4B495E" w14:textId="6EBBA94D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>• Maintains a registry listing all previously encountered substrings.</w:t>
      </w:r>
    </w:p>
    <w:p w14:paraId="624A4BB3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>• Reads the character one at a time to form a substring that hasn’t been encountered before.</w:t>
      </w:r>
    </w:p>
    <w:p w14:paraId="574706D7" w14:textId="255E5F6F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 xml:space="preserve">• Records all substrings as pairs (Index, Next Character): o The Index denotes the entry in the dictionary of the longest matched phrase. </w:t>
      </w:r>
      <w:r w:rsidRPr="00DA40AE">
        <w:rPr>
          <w:rFonts w:asciiTheme="minorBidi" w:hAnsiTheme="minorBidi"/>
          <w:sz w:val="20"/>
          <w:szCs w:val="20"/>
        </w:rPr>
        <w:t>The</w:t>
      </w:r>
      <w:r w:rsidRPr="00DA40AE">
        <w:rPr>
          <w:rFonts w:asciiTheme="minorBidi" w:hAnsiTheme="minorBidi"/>
          <w:sz w:val="20"/>
          <w:szCs w:val="20"/>
        </w:rPr>
        <w:t xml:space="preserve"> Next Character is the subsequent character that follows the prefix.</w:t>
      </w:r>
    </w:p>
    <w:p w14:paraId="5ADE46C3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>• Inserts the new substrings into the dictionary.</w:t>
      </w:r>
    </w:p>
    <w:p w14:paraId="1C4D8CD2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>• Keeps doing so until the entire text has been compressed.</w:t>
      </w:r>
    </w:p>
    <w:p w14:paraId="3D13A7A2" w14:textId="363B96CA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2A0B3D25" w14:textId="27148EC3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795C4" wp14:editId="52747427">
                <wp:simplePos x="0" y="0"/>
                <wp:positionH relativeFrom="column">
                  <wp:posOffset>-144780</wp:posOffset>
                </wp:positionH>
                <wp:positionV relativeFrom="paragraph">
                  <wp:posOffset>113665</wp:posOffset>
                </wp:positionV>
                <wp:extent cx="7204710" cy="11430"/>
                <wp:effectExtent l="19050" t="19050" r="34290" b="26670"/>
                <wp:wrapNone/>
                <wp:docPr id="12066835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4710" cy="1143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ABE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8.95pt" to="555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" strokeweight="3pt">
                <v:stroke miterlimit="4" joinstyle="miter"/>
              </v:line>
            </w:pict>
          </mc:Fallback>
        </mc:AlternateContent>
      </w:r>
    </w:p>
    <w:p w14:paraId="7B448CFC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5B1F7880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3612CDDD" w14:textId="77777777" w:rsidR="00DA40AE" w:rsidRPr="00DA40AE" w:rsidRDefault="00DA40AE" w:rsidP="00DA40AE">
      <w:pPr>
        <w:spacing w:line="360" w:lineRule="auto"/>
        <w:rPr>
          <w:rFonts w:asciiTheme="minorBidi" w:hAnsiTheme="minorBidi"/>
          <w:b/>
          <w:bCs/>
          <w:color w:val="7030A0"/>
          <w:sz w:val="22"/>
          <w:szCs w:val="22"/>
        </w:rPr>
      </w:pPr>
      <w:r w:rsidRPr="00DA40AE">
        <w:rPr>
          <w:rFonts w:asciiTheme="minorBidi" w:hAnsiTheme="minorBidi"/>
          <w:b/>
          <w:bCs/>
          <w:color w:val="7030A0"/>
          <w:sz w:val="22"/>
          <w:szCs w:val="22"/>
        </w:rPr>
        <w:t>Decompression Algorithm:</w:t>
      </w:r>
    </w:p>
    <w:p w14:paraId="6E7941E0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>The decompression goes about as follows:</w:t>
      </w:r>
    </w:p>
    <w:p w14:paraId="3CE11A46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>• Reads the pair of values (Index, Next Character) from the files containing compressed data.</w:t>
      </w:r>
    </w:p>
    <w:p w14:paraId="22B9B87D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>• Makes use of the dictionary to piece the text back together.</w:t>
      </w:r>
    </w:p>
    <w:p w14:paraId="49E74AB5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>• Appends the Next Character to the previously referenced entry in the dictionary.</w:t>
      </w:r>
    </w:p>
    <w:p w14:paraId="4929DD8A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>• Modifies the dictionary while the text is put back together.</w:t>
      </w:r>
    </w:p>
    <w:p w14:paraId="6624E487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 w:rsidRPr="00DA40AE">
        <w:rPr>
          <w:rFonts w:asciiTheme="minorBidi" w:hAnsiTheme="minorBidi"/>
          <w:sz w:val="20"/>
          <w:szCs w:val="20"/>
        </w:rPr>
        <w:t>• Continues until the full original text has been reconstructed</w:t>
      </w:r>
    </w:p>
    <w:p w14:paraId="489FF891" w14:textId="6BF35F19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3AA074C9" w14:textId="77777777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623F0C5A" w14:textId="39BFE04D" w:rsidR="00DA40AE" w:rsidRPr="00DA40AE" w:rsidRDefault="00DA40AE" w:rsidP="00DA40AE">
      <w:pPr>
        <w:spacing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10CB6ED" wp14:editId="01750B88">
                <wp:simplePos x="0" y="0"/>
                <wp:positionH relativeFrom="column">
                  <wp:posOffset>-7620</wp:posOffset>
                </wp:positionH>
                <wp:positionV relativeFrom="paragraph">
                  <wp:posOffset>19685</wp:posOffset>
                </wp:positionV>
                <wp:extent cx="7143750" cy="3810"/>
                <wp:effectExtent l="0" t="19050" r="19050" b="34290"/>
                <wp:wrapNone/>
                <wp:docPr id="11644388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381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AC46A" id="Straight Connector 1" o:spid="_x0000_s1026" style="position:absolute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.55pt" to="561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" strokeweight="3pt">
                <v:stroke miterlimit="4" joinstyle="miter"/>
              </v:line>
            </w:pict>
          </mc:Fallback>
        </mc:AlternateContent>
      </w:r>
    </w:p>
    <w:p w14:paraId="04F78837" w14:textId="77777777" w:rsidR="00DA40AE" w:rsidRPr="00DA40AE" w:rsidRDefault="00DA40AE" w:rsidP="00DA40AE">
      <w:pPr>
        <w:spacing w:line="360" w:lineRule="auto"/>
        <w:rPr>
          <w:rFonts w:asciiTheme="minorBidi" w:hAnsiTheme="minorBidi"/>
          <w:color w:val="7030A0"/>
          <w:sz w:val="20"/>
          <w:szCs w:val="20"/>
        </w:rPr>
      </w:pPr>
    </w:p>
    <w:p w14:paraId="3C0FA8C5" w14:textId="4B1A86E0" w:rsidR="00DA40AE" w:rsidRPr="00DA40AE" w:rsidRDefault="00DA40AE" w:rsidP="00DA40AE">
      <w:pPr>
        <w:spacing w:line="360" w:lineRule="auto"/>
        <w:rPr>
          <w:rFonts w:asciiTheme="minorBidi" w:hAnsiTheme="minorBidi"/>
          <w:b/>
          <w:bCs/>
          <w:color w:val="7030A0"/>
          <w:sz w:val="22"/>
          <w:szCs w:val="22"/>
        </w:rPr>
      </w:pPr>
      <w:r w:rsidRPr="00DA40AE">
        <w:rPr>
          <w:rFonts w:asciiTheme="minorBidi" w:hAnsiTheme="minorBidi"/>
          <w:b/>
          <w:bCs/>
          <w:color w:val="7030A0"/>
          <w:sz w:val="22"/>
          <w:szCs w:val="22"/>
        </w:rPr>
        <w:t>The Main Components</w:t>
      </w:r>
      <w:r w:rsidRPr="00DA40AE">
        <w:rPr>
          <w:rFonts w:asciiTheme="minorBidi" w:hAnsiTheme="minorBidi"/>
          <w:b/>
          <w:bCs/>
          <w:color w:val="7030A0"/>
          <w:sz w:val="22"/>
          <w:szCs w:val="22"/>
        </w:rPr>
        <w:t>:</w:t>
      </w:r>
    </w:p>
    <w:p w14:paraId="52303285" w14:textId="62197489" w:rsidR="00DA40AE" w:rsidRPr="00DA40AE" w:rsidRDefault="00DA40AE" w:rsidP="00DA40AE">
      <w:pPr>
        <w:rPr>
          <w:rFonts w:asciiTheme="minorBidi" w:hAnsiTheme="minorBidi"/>
          <w:b/>
          <w:bCs/>
          <w:sz w:val="20"/>
          <w:szCs w:val="20"/>
        </w:rPr>
      </w:pPr>
      <w:r w:rsidRPr="00DA40AE">
        <w:rPr>
          <w:rFonts w:asciiTheme="minorBidi" w:hAnsiTheme="minorBidi"/>
          <w:b/>
          <w:bCs/>
          <w:sz w:val="20"/>
          <w:szCs w:val="20"/>
        </w:rPr>
        <w:t>• Dictionary - set to memorize substrings that have already been referenced to.</w:t>
      </w:r>
    </w:p>
    <w:p w14:paraId="1E0EF6E1" w14:textId="77777777" w:rsidR="00DA40AE" w:rsidRPr="00DA40AE" w:rsidRDefault="00DA40AE" w:rsidP="00DA40AE">
      <w:pPr>
        <w:rPr>
          <w:rFonts w:asciiTheme="minorBidi" w:hAnsiTheme="minorBidi"/>
          <w:b/>
          <w:bCs/>
          <w:sz w:val="20"/>
          <w:szCs w:val="20"/>
        </w:rPr>
      </w:pPr>
      <w:r w:rsidRPr="00DA40AE">
        <w:rPr>
          <w:rFonts w:asciiTheme="minorBidi" w:hAnsiTheme="minorBidi"/>
          <w:b/>
          <w:bCs/>
          <w:sz w:val="20"/>
          <w:szCs w:val="20"/>
        </w:rPr>
        <w:t>• Index References – serves to give new substrings a set index for retrieval.</w:t>
      </w:r>
    </w:p>
    <w:p w14:paraId="2CABBBAE" w14:textId="77777777" w:rsidR="00DA40AE" w:rsidRDefault="00DA40AE">
      <w:pPr>
        <w:rPr>
          <w:sz w:val="20"/>
          <w:szCs w:val="20"/>
        </w:rPr>
      </w:pPr>
    </w:p>
    <w:p w14:paraId="7ABB77DE" w14:textId="77777777" w:rsidR="00DA40AE" w:rsidRDefault="00DA40AE">
      <w:pPr>
        <w:rPr>
          <w:sz w:val="20"/>
          <w:szCs w:val="20"/>
        </w:rPr>
      </w:pPr>
    </w:p>
    <w:p w14:paraId="676FF0BC" w14:textId="77777777" w:rsidR="00DA40AE" w:rsidRDefault="00DA40AE">
      <w:pPr>
        <w:rPr>
          <w:sz w:val="20"/>
          <w:szCs w:val="20"/>
        </w:rPr>
      </w:pPr>
    </w:p>
    <w:p w14:paraId="7D5AB294" w14:textId="06E24613" w:rsidR="00DA40AE" w:rsidRDefault="00DA40AE">
      <w:pPr>
        <w:rPr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8FDE1" wp14:editId="1420769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132320" cy="7620"/>
                <wp:effectExtent l="19050" t="19050" r="30480" b="30480"/>
                <wp:wrapNone/>
                <wp:docPr id="20385701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762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A95EA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61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" strokeweight="3pt">
                <v:stroke miterlimit="4" joinstyle="miter"/>
              </v:line>
            </w:pict>
          </mc:Fallback>
        </mc:AlternateContent>
      </w:r>
    </w:p>
    <w:p w14:paraId="7047513B" w14:textId="77777777" w:rsidR="00DA40AE" w:rsidRPr="00DA40AE" w:rsidRDefault="00DA40AE" w:rsidP="00DA40AE">
      <w:pPr>
        <w:rPr>
          <w:sz w:val="20"/>
          <w:szCs w:val="20"/>
        </w:rPr>
      </w:pPr>
    </w:p>
    <w:p w14:paraId="6DC9F2F6" w14:textId="77777777" w:rsidR="00DA40AE" w:rsidRDefault="00DA40AE" w:rsidP="00DA40AE">
      <w:pPr>
        <w:rPr>
          <w:sz w:val="20"/>
          <w:szCs w:val="20"/>
        </w:rPr>
      </w:pPr>
    </w:p>
    <w:p w14:paraId="3784349F" w14:textId="65E386CF" w:rsidR="00DA40AE" w:rsidRDefault="00DA40AE" w:rsidP="00DA40AE">
      <w:pPr>
        <w:tabs>
          <w:tab w:val="left" w:pos="4416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744B0088" w14:textId="77777777" w:rsidR="00DA40AE" w:rsidRDefault="00DA40AE" w:rsidP="00DA40AE">
      <w:pPr>
        <w:tabs>
          <w:tab w:val="left" w:pos="4416"/>
        </w:tabs>
        <w:rPr>
          <w:sz w:val="20"/>
          <w:szCs w:val="20"/>
        </w:rPr>
      </w:pPr>
    </w:p>
    <w:p w14:paraId="1479FE4B" w14:textId="77777777" w:rsidR="00DA40AE" w:rsidRDefault="00DA40AE" w:rsidP="00DA40AE">
      <w:pPr>
        <w:tabs>
          <w:tab w:val="left" w:pos="4416"/>
        </w:tabs>
        <w:rPr>
          <w:sz w:val="20"/>
          <w:szCs w:val="20"/>
        </w:rPr>
      </w:pPr>
    </w:p>
    <w:p w14:paraId="26B229EA" w14:textId="77777777" w:rsidR="00DA40AE" w:rsidRDefault="00DA40AE" w:rsidP="00DA40AE">
      <w:pPr>
        <w:tabs>
          <w:tab w:val="left" w:pos="4416"/>
        </w:tabs>
        <w:rPr>
          <w:sz w:val="20"/>
          <w:szCs w:val="20"/>
        </w:rPr>
      </w:pPr>
    </w:p>
    <w:p w14:paraId="3E4E07DA" w14:textId="7F058A6B" w:rsidR="00DA40AE" w:rsidRDefault="00DA40AE" w:rsidP="00DA40AE">
      <w:pPr>
        <w:tabs>
          <w:tab w:val="left" w:pos="4548"/>
        </w:tabs>
        <w:rPr>
          <w:color w:val="7030A0"/>
          <w:sz w:val="28"/>
          <w:szCs w:val="28"/>
        </w:rPr>
      </w:pPr>
      <w:r w:rsidRPr="002422AE">
        <w:rPr>
          <w:color w:val="7030A0"/>
          <w:sz w:val="28"/>
          <w:szCs w:val="28"/>
        </w:rPr>
        <w:lastRenderedPageBreak/>
        <w:t>The Algorithm Implementation:</w:t>
      </w:r>
    </w:p>
    <w:p w14:paraId="0F9394B8" w14:textId="77777777" w:rsidR="00E9528D" w:rsidRDefault="00E9528D" w:rsidP="00DA40AE">
      <w:pPr>
        <w:tabs>
          <w:tab w:val="left" w:pos="4548"/>
        </w:tabs>
      </w:pPr>
    </w:p>
    <w:p w14:paraId="31E1CBA3" w14:textId="529015A7" w:rsidR="00DA40AE" w:rsidRDefault="00DA40AE" w:rsidP="00DA40AE">
      <w:pPr>
        <w:tabs>
          <w:tab w:val="left" w:pos="4416"/>
        </w:tabs>
        <w:rPr>
          <w:rFonts w:ascii="Arial" w:hAnsi="Arial" w:cs="Arial"/>
          <w:color w:val="0070C0"/>
        </w:rPr>
      </w:pPr>
      <w:r w:rsidRPr="00DC5B3D">
        <w:rPr>
          <w:rFonts w:ascii="Arial" w:hAnsi="Arial" w:cs="Arial"/>
          <w:color w:val="0070C0"/>
        </w:rPr>
        <w:t>Compression Algorithm:</w:t>
      </w:r>
    </w:p>
    <w:p w14:paraId="10BA2103" w14:textId="77777777" w:rsidR="00E9528D" w:rsidRDefault="00E9528D" w:rsidP="00DA40AE">
      <w:pPr>
        <w:tabs>
          <w:tab w:val="left" w:pos="4416"/>
        </w:tabs>
        <w:rPr>
          <w:rFonts w:ascii="Arial" w:hAnsi="Arial" w:cs="Arial"/>
          <w:color w:val="0070C0"/>
        </w:rPr>
      </w:pPr>
    </w:p>
    <w:p w14:paraId="0B8F30B1" w14:textId="5A577667" w:rsidR="00DA40AE" w:rsidRDefault="00E9528D" w:rsidP="00DA40AE">
      <w:pPr>
        <w:tabs>
          <w:tab w:val="left" w:pos="4416"/>
        </w:tabs>
        <w:rPr>
          <w:sz w:val="20"/>
          <w:szCs w:val="20"/>
        </w:rPr>
      </w:pPr>
      <w:r w:rsidRPr="00E9528D">
        <w:rPr>
          <w:sz w:val="20"/>
          <w:szCs w:val="20"/>
        </w:rPr>
        <w:drawing>
          <wp:inline distT="0" distB="0" distL="0" distR="0" wp14:anchorId="686638A3" wp14:editId="70B72DB4">
            <wp:extent cx="6858000" cy="4305300"/>
            <wp:effectExtent l="0" t="0" r="0" b="0"/>
            <wp:docPr id="71106693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66938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07AD" w14:textId="6F51F82A" w:rsidR="00E9528D" w:rsidRDefault="00E9528D" w:rsidP="00E9528D">
      <w:pPr>
        <w:tabs>
          <w:tab w:val="left" w:pos="2952"/>
        </w:tabs>
        <w:rPr>
          <w:sz w:val="20"/>
          <w:szCs w:val="20"/>
        </w:rPr>
      </w:pPr>
    </w:p>
    <w:p w14:paraId="56F7A03D" w14:textId="77777777" w:rsidR="00E9528D" w:rsidRDefault="00E9528D" w:rsidP="00E9528D">
      <w:pPr>
        <w:tabs>
          <w:tab w:val="left" w:pos="2952"/>
        </w:tabs>
        <w:rPr>
          <w:sz w:val="20"/>
          <w:szCs w:val="20"/>
        </w:rPr>
      </w:pPr>
    </w:p>
    <w:p w14:paraId="04B6BE3D" w14:textId="1D90CC3A" w:rsidR="00E9528D" w:rsidRDefault="00E9528D" w:rsidP="00E9528D">
      <w:pPr>
        <w:tabs>
          <w:tab w:val="left" w:pos="2952"/>
        </w:tabs>
        <w:rPr>
          <w:sz w:val="20"/>
          <w:szCs w:val="20"/>
        </w:rPr>
      </w:pPr>
      <w:r w:rsidRPr="00E9528D">
        <w:rPr>
          <w:sz w:val="20"/>
          <w:szCs w:val="20"/>
        </w:rPr>
        <w:drawing>
          <wp:inline distT="0" distB="0" distL="0" distR="0" wp14:anchorId="62844889" wp14:editId="18DDC911">
            <wp:extent cx="6858000" cy="3208020"/>
            <wp:effectExtent l="0" t="0" r="0" b="0"/>
            <wp:docPr id="16101633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6339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FEFA" w14:textId="77777777" w:rsidR="00E9528D" w:rsidRPr="00E9528D" w:rsidRDefault="00E9528D" w:rsidP="00E9528D">
      <w:pPr>
        <w:rPr>
          <w:sz w:val="20"/>
          <w:szCs w:val="20"/>
        </w:rPr>
      </w:pPr>
    </w:p>
    <w:p w14:paraId="3F09531F" w14:textId="77777777" w:rsidR="00E9528D" w:rsidRPr="00E9528D" w:rsidRDefault="00E9528D" w:rsidP="00E9528D">
      <w:pPr>
        <w:rPr>
          <w:sz w:val="20"/>
          <w:szCs w:val="20"/>
        </w:rPr>
      </w:pPr>
    </w:p>
    <w:p w14:paraId="57B8A978" w14:textId="77777777" w:rsidR="00E9528D" w:rsidRPr="000F06C0" w:rsidRDefault="00E9528D" w:rsidP="00E9528D">
      <w:pPr>
        <w:pStyle w:val="NormalWeb"/>
        <w:shd w:val="clear" w:color="auto" w:fill="FFFFFF"/>
        <w:spacing w:after="24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0F06C0">
        <w:rPr>
          <w:rFonts w:ascii="Arial" w:hAnsi="Arial" w:cs="Arial"/>
          <w:color w:val="0070C0"/>
          <w:sz w:val="22"/>
          <w:szCs w:val="22"/>
        </w:rPr>
        <w:lastRenderedPageBreak/>
        <w:t>Decompression Algorithm:</w:t>
      </w:r>
    </w:p>
    <w:p w14:paraId="559D139A" w14:textId="61CC2C39" w:rsidR="00E9528D" w:rsidRPr="00E9528D" w:rsidRDefault="00E9528D" w:rsidP="00E9528D">
      <w:pPr>
        <w:rPr>
          <w:sz w:val="20"/>
          <w:szCs w:val="20"/>
        </w:rPr>
      </w:pPr>
      <w:r w:rsidRPr="00E9528D">
        <w:rPr>
          <w:sz w:val="20"/>
          <w:szCs w:val="20"/>
        </w:rPr>
        <w:drawing>
          <wp:inline distT="0" distB="0" distL="0" distR="0" wp14:anchorId="70C9791F" wp14:editId="49CF6785">
            <wp:extent cx="6858000" cy="3833495"/>
            <wp:effectExtent l="0" t="0" r="0" b="0"/>
            <wp:docPr id="18900062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0620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B366" w14:textId="77777777" w:rsidR="00E9528D" w:rsidRPr="00E9528D" w:rsidRDefault="00E9528D" w:rsidP="00E9528D">
      <w:pPr>
        <w:rPr>
          <w:sz w:val="20"/>
          <w:szCs w:val="20"/>
        </w:rPr>
      </w:pPr>
    </w:p>
    <w:p w14:paraId="573277AE" w14:textId="5E05CBBD" w:rsidR="00E9528D" w:rsidRPr="00E9528D" w:rsidRDefault="00E9528D" w:rsidP="00E9528D">
      <w:pPr>
        <w:rPr>
          <w:color w:val="0070C0"/>
        </w:rPr>
      </w:pPr>
      <w:proofErr w:type="gramStart"/>
      <w:r w:rsidRPr="000F06C0">
        <w:rPr>
          <w:color w:val="0070C0"/>
          <w:sz w:val="22"/>
          <w:szCs w:val="22"/>
        </w:rPr>
        <w:t xml:space="preserve">Main </w:t>
      </w:r>
      <w:r w:rsidRPr="00DC5B3D">
        <w:rPr>
          <w:color w:val="0070C0"/>
        </w:rPr>
        <w:t>:</w:t>
      </w:r>
      <w:proofErr w:type="gramEnd"/>
    </w:p>
    <w:p w14:paraId="416B05EE" w14:textId="17E97043" w:rsidR="00E9528D" w:rsidRDefault="00E9528D" w:rsidP="00E9528D">
      <w:pPr>
        <w:tabs>
          <w:tab w:val="left" w:pos="4164"/>
        </w:tabs>
        <w:rPr>
          <w:sz w:val="20"/>
          <w:szCs w:val="20"/>
        </w:rPr>
      </w:pPr>
      <w:r w:rsidRPr="00E9528D">
        <w:rPr>
          <w:sz w:val="20"/>
          <w:szCs w:val="20"/>
        </w:rPr>
        <w:drawing>
          <wp:inline distT="0" distB="0" distL="0" distR="0" wp14:anchorId="718483B1" wp14:editId="1624F120">
            <wp:extent cx="6858000" cy="4274820"/>
            <wp:effectExtent l="0" t="0" r="0" b="0"/>
            <wp:docPr id="16366094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0948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D5FE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4666E9C" w14:textId="77777777" w:rsidR="00E9528D" w:rsidRDefault="00E9528D" w:rsidP="00E9528D">
      <w:pPr>
        <w:tabs>
          <w:tab w:val="left" w:pos="4344"/>
        </w:tabs>
        <w:rPr>
          <w:color w:val="7030A0"/>
          <w:sz w:val="36"/>
          <w:szCs w:val="36"/>
        </w:rPr>
      </w:pPr>
      <w:r w:rsidRPr="00DC5B3D">
        <w:rPr>
          <w:color w:val="7030A0"/>
          <w:sz w:val="36"/>
          <w:szCs w:val="36"/>
        </w:rPr>
        <w:lastRenderedPageBreak/>
        <w:t>Test Cases:</w:t>
      </w:r>
    </w:p>
    <w:p w14:paraId="051011EF" w14:textId="77777777" w:rsidR="005645E1" w:rsidRPr="00DC5B3D" w:rsidRDefault="005645E1" w:rsidP="00E9528D">
      <w:pPr>
        <w:tabs>
          <w:tab w:val="left" w:pos="4344"/>
        </w:tabs>
        <w:rPr>
          <w:color w:val="7030A0"/>
          <w:sz w:val="36"/>
          <w:szCs w:val="36"/>
        </w:rPr>
      </w:pPr>
    </w:p>
    <w:p w14:paraId="7DE7A65C" w14:textId="76A2277E" w:rsidR="00E9528D" w:rsidRDefault="005645E1" w:rsidP="005645E1">
      <w:pPr>
        <w:tabs>
          <w:tab w:val="left" w:pos="4164"/>
        </w:tabs>
        <w:rPr>
          <w:sz w:val="20"/>
          <w:szCs w:val="20"/>
        </w:rPr>
      </w:pPr>
      <w:r w:rsidRPr="005645E1">
        <w:rPr>
          <w:sz w:val="20"/>
          <w:szCs w:val="20"/>
        </w:rPr>
        <w:t>Test Case 1: "ABCDABCABCDAABCABCE"</w:t>
      </w:r>
      <w:r>
        <w:rPr>
          <w:sz w:val="20"/>
          <w:szCs w:val="20"/>
        </w:rPr>
        <w:t xml:space="preserve"> </w:t>
      </w:r>
    </w:p>
    <w:p w14:paraId="726170E3" w14:textId="77777777" w:rsidR="005645E1" w:rsidRDefault="005645E1" w:rsidP="005645E1">
      <w:pPr>
        <w:tabs>
          <w:tab w:val="left" w:pos="4164"/>
        </w:tabs>
        <w:rPr>
          <w:sz w:val="20"/>
          <w:szCs w:val="20"/>
        </w:rPr>
      </w:pPr>
    </w:p>
    <w:p w14:paraId="3F560B74" w14:textId="77777777" w:rsidR="005645E1" w:rsidRPr="000F06C0" w:rsidRDefault="005645E1" w:rsidP="005645E1">
      <w:pPr>
        <w:tabs>
          <w:tab w:val="left" w:pos="4344"/>
        </w:tabs>
        <w:rPr>
          <w:color w:val="002060"/>
        </w:rPr>
      </w:pPr>
      <w:r w:rsidRPr="000F06C0">
        <w:rPr>
          <w:color w:val="002060"/>
        </w:rPr>
        <w:t>Original:</w:t>
      </w:r>
    </w:p>
    <w:p w14:paraId="40635F91" w14:textId="180EAE9E" w:rsidR="005645E1" w:rsidRDefault="005645E1" w:rsidP="005645E1">
      <w:pPr>
        <w:tabs>
          <w:tab w:val="left" w:pos="4164"/>
        </w:tabs>
        <w:rPr>
          <w:sz w:val="20"/>
          <w:szCs w:val="20"/>
        </w:rPr>
      </w:pPr>
      <w:r w:rsidRPr="005645E1">
        <w:rPr>
          <w:sz w:val="20"/>
          <w:szCs w:val="20"/>
        </w:rPr>
        <w:drawing>
          <wp:inline distT="0" distB="0" distL="0" distR="0" wp14:anchorId="064D989A" wp14:editId="6A96E63B">
            <wp:extent cx="3115110" cy="847843"/>
            <wp:effectExtent l="0" t="0" r="9525" b="9525"/>
            <wp:docPr id="512940095" name="Picture 1" descr="A black background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40095" name="Picture 1" descr="A black background with white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07AC" w14:textId="52288EAA" w:rsidR="005645E1" w:rsidRDefault="005645E1" w:rsidP="005645E1">
      <w:pPr>
        <w:tabs>
          <w:tab w:val="left" w:pos="4164"/>
        </w:tabs>
        <w:rPr>
          <w:sz w:val="20"/>
          <w:szCs w:val="20"/>
        </w:rPr>
      </w:pPr>
      <w:r w:rsidRPr="005645E1">
        <w:rPr>
          <w:b/>
          <w:bCs/>
          <w:sz w:val="20"/>
          <w:szCs w:val="20"/>
        </w:rPr>
        <w:t>Original Size:</w:t>
      </w:r>
      <w:r w:rsidRPr="005645E1">
        <w:rPr>
          <w:sz w:val="20"/>
          <w:szCs w:val="20"/>
        </w:rPr>
        <w:t xml:space="preserve"> 19 characters × 8 bits = 152 bits</w:t>
      </w:r>
    </w:p>
    <w:p w14:paraId="5EF9F59C" w14:textId="77777777" w:rsidR="005645E1" w:rsidRDefault="005645E1" w:rsidP="005645E1">
      <w:pPr>
        <w:tabs>
          <w:tab w:val="left" w:pos="4164"/>
        </w:tabs>
        <w:rPr>
          <w:sz w:val="20"/>
          <w:szCs w:val="20"/>
        </w:rPr>
      </w:pPr>
    </w:p>
    <w:p w14:paraId="60612DB2" w14:textId="77777777" w:rsidR="005645E1" w:rsidRDefault="005645E1" w:rsidP="005645E1">
      <w:pPr>
        <w:tabs>
          <w:tab w:val="left" w:pos="4344"/>
        </w:tabs>
        <w:rPr>
          <w:color w:val="002060"/>
          <w:sz w:val="28"/>
          <w:szCs w:val="28"/>
        </w:rPr>
      </w:pPr>
      <w:r w:rsidRPr="000F06C0">
        <w:rPr>
          <w:color w:val="002060"/>
        </w:rPr>
        <w:t>Compressed</w:t>
      </w:r>
      <w:r>
        <w:rPr>
          <w:color w:val="002060"/>
          <w:sz w:val="28"/>
          <w:szCs w:val="28"/>
        </w:rPr>
        <w:t>:</w:t>
      </w:r>
    </w:p>
    <w:p w14:paraId="44156811" w14:textId="6E123CE6" w:rsidR="005645E1" w:rsidRDefault="005645E1" w:rsidP="005645E1">
      <w:pPr>
        <w:tabs>
          <w:tab w:val="left" w:pos="4164"/>
        </w:tabs>
        <w:rPr>
          <w:sz w:val="20"/>
          <w:szCs w:val="20"/>
        </w:rPr>
      </w:pPr>
      <w:r w:rsidRPr="005645E1">
        <w:rPr>
          <w:sz w:val="20"/>
          <w:szCs w:val="20"/>
        </w:rPr>
        <w:drawing>
          <wp:inline distT="0" distB="0" distL="0" distR="0" wp14:anchorId="4CB74508" wp14:editId="176E9905">
            <wp:extent cx="6858000" cy="567690"/>
            <wp:effectExtent l="0" t="0" r="0" b="3810"/>
            <wp:docPr id="11230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5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C753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4678299F" w14:textId="269A71FA" w:rsidR="00E9528D" w:rsidRDefault="005645E1" w:rsidP="00E9528D">
      <w:pPr>
        <w:tabs>
          <w:tab w:val="left" w:pos="4164"/>
        </w:tabs>
        <w:rPr>
          <w:sz w:val="20"/>
          <w:szCs w:val="20"/>
        </w:rPr>
      </w:pPr>
      <w:r w:rsidRPr="005645E1">
        <w:rPr>
          <w:sz w:val="20"/>
          <w:szCs w:val="20"/>
        </w:rPr>
        <w:drawing>
          <wp:inline distT="0" distB="0" distL="0" distR="0" wp14:anchorId="0E134D2E" wp14:editId="780E470B">
            <wp:extent cx="6858000" cy="434340"/>
            <wp:effectExtent l="0" t="0" r="0" b="3810"/>
            <wp:docPr id="174390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3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30F8" w14:textId="6FEF457F" w:rsidR="00E9528D" w:rsidRDefault="005645E1" w:rsidP="005645E1">
      <w:pPr>
        <w:tabs>
          <w:tab w:val="left" w:pos="4164"/>
        </w:tabs>
        <w:rPr>
          <w:sz w:val="20"/>
          <w:szCs w:val="20"/>
        </w:rPr>
      </w:pPr>
      <w:r w:rsidRPr="005645E1">
        <w:rPr>
          <w:b/>
          <w:bCs/>
          <w:sz w:val="20"/>
          <w:szCs w:val="20"/>
        </w:rPr>
        <w:t>Compressed Size:</w:t>
      </w:r>
      <w:r w:rsidRPr="005645E1">
        <w:rPr>
          <w:sz w:val="20"/>
          <w:szCs w:val="20"/>
        </w:rPr>
        <w:t xml:space="preserve"> 10 tags × 12 bits = 120 bits</w:t>
      </w:r>
    </w:p>
    <w:p w14:paraId="43E0D1C5" w14:textId="77777777" w:rsidR="005645E1" w:rsidRDefault="005645E1" w:rsidP="005645E1">
      <w:pPr>
        <w:tabs>
          <w:tab w:val="left" w:pos="4164"/>
        </w:tabs>
        <w:rPr>
          <w:sz w:val="20"/>
          <w:szCs w:val="20"/>
        </w:rPr>
      </w:pPr>
    </w:p>
    <w:p w14:paraId="7A09F0D4" w14:textId="0631AF00" w:rsidR="005645E1" w:rsidRPr="005645E1" w:rsidRDefault="005645E1" w:rsidP="005645E1">
      <w:pPr>
        <w:tabs>
          <w:tab w:val="left" w:pos="4164"/>
        </w:tabs>
        <w:rPr>
          <w:color w:val="002060"/>
        </w:rPr>
      </w:pPr>
      <w:r w:rsidRPr="005645E1">
        <w:rPr>
          <w:color w:val="002060"/>
        </w:rPr>
        <w:t xml:space="preserve">Extra: the </w:t>
      </w:r>
      <w:r w:rsidR="00784EF6" w:rsidRPr="005645E1">
        <w:rPr>
          <w:color w:val="002060"/>
        </w:rPr>
        <w:t>tags:</w:t>
      </w:r>
    </w:p>
    <w:p w14:paraId="376969C3" w14:textId="77777777" w:rsidR="005645E1" w:rsidRDefault="005645E1" w:rsidP="005645E1">
      <w:pPr>
        <w:tabs>
          <w:tab w:val="left" w:pos="4164"/>
        </w:tabs>
        <w:rPr>
          <w:sz w:val="20"/>
          <w:szCs w:val="20"/>
        </w:rPr>
      </w:pPr>
    </w:p>
    <w:p w14:paraId="638EFDF1" w14:textId="6FA3E730" w:rsidR="005645E1" w:rsidRDefault="005645E1" w:rsidP="005645E1">
      <w:pPr>
        <w:tabs>
          <w:tab w:val="left" w:pos="4164"/>
        </w:tabs>
        <w:rPr>
          <w:sz w:val="20"/>
          <w:szCs w:val="20"/>
        </w:rPr>
      </w:pPr>
      <w:r w:rsidRPr="005645E1">
        <w:rPr>
          <w:sz w:val="20"/>
          <w:szCs w:val="20"/>
        </w:rPr>
        <w:drawing>
          <wp:inline distT="0" distB="0" distL="0" distR="0" wp14:anchorId="7DE912BF" wp14:editId="02116406">
            <wp:extent cx="2629267" cy="2553056"/>
            <wp:effectExtent l="0" t="0" r="0" b="0"/>
            <wp:docPr id="111662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240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A8A9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D31B666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0AFF0795" w14:textId="77777777" w:rsidR="005645E1" w:rsidRDefault="005645E1" w:rsidP="00E9528D">
      <w:pPr>
        <w:tabs>
          <w:tab w:val="left" w:pos="4164"/>
        </w:tabs>
        <w:rPr>
          <w:sz w:val="20"/>
          <w:szCs w:val="20"/>
        </w:rPr>
      </w:pPr>
    </w:p>
    <w:p w14:paraId="4BD0C72E" w14:textId="0BFD5BF1" w:rsidR="005645E1" w:rsidRDefault="005645E1" w:rsidP="005645E1">
      <w:pPr>
        <w:tabs>
          <w:tab w:val="left" w:pos="4164"/>
        </w:tabs>
        <w:rPr>
          <w:sz w:val="20"/>
          <w:szCs w:val="20"/>
        </w:rPr>
      </w:pPr>
      <w:r w:rsidRPr="005645E1">
        <w:rPr>
          <w:b/>
          <w:bCs/>
          <w:sz w:val="20"/>
          <w:szCs w:val="20"/>
        </w:rPr>
        <w:t>Compression Ratio:</w:t>
      </w:r>
      <w:r w:rsidRPr="005645E1">
        <w:rPr>
          <w:sz w:val="20"/>
          <w:szCs w:val="20"/>
        </w:rPr>
        <w:t xml:space="preserve"> 152 / 120 = 1.27</w:t>
      </w:r>
    </w:p>
    <w:p w14:paraId="4F34B0AF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2D34F6BF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43669CB5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919415A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1A71E507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32628C71" w14:textId="363554BB" w:rsidR="00E9528D" w:rsidRDefault="005645E1" w:rsidP="00E9528D">
      <w:pPr>
        <w:tabs>
          <w:tab w:val="left" w:pos="4164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04E7E" wp14:editId="411B808D">
                <wp:simplePos x="0" y="0"/>
                <wp:positionH relativeFrom="column">
                  <wp:posOffset>-27710</wp:posOffset>
                </wp:positionH>
                <wp:positionV relativeFrom="paragraph">
                  <wp:posOffset>129598</wp:posOffset>
                </wp:positionV>
                <wp:extent cx="6677891" cy="0"/>
                <wp:effectExtent l="0" t="19050" r="27940" b="19050"/>
                <wp:wrapNone/>
                <wp:docPr id="6480507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891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6F81A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0.2pt" to="523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" strokeweight="3pt">
                <v:stroke miterlimit="4" joinstyle="miter"/>
              </v:line>
            </w:pict>
          </mc:Fallback>
        </mc:AlternateContent>
      </w:r>
    </w:p>
    <w:p w14:paraId="2211172C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546E76D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05DE70E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112B1841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BE139A2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133C492E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10FFD29" w14:textId="7DDE5F19" w:rsidR="00E9528D" w:rsidRDefault="005645E1" w:rsidP="005645E1">
      <w:pPr>
        <w:tabs>
          <w:tab w:val="left" w:pos="4164"/>
        </w:tabs>
        <w:rPr>
          <w:sz w:val="20"/>
          <w:szCs w:val="20"/>
        </w:rPr>
      </w:pPr>
      <w:r w:rsidRPr="005645E1">
        <w:rPr>
          <w:sz w:val="20"/>
          <w:szCs w:val="20"/>
        </w:rPr>
        <w:t>Test Case 2: "ABABABA"</w:t>
      </w:r>
      <w:r>
        <w:rPr>
          <w:sz w:val="20"/>
          <w:szCs w:val="20"/>
        </w:rPr>
        <w:t>:</w:t>
      </w:r>
    </w:p>
    <w:p w14:paraId="4BB04E5F" w14:textId="77777777" w:rsidR="005645E1" w:rsidRDefault="005645E1" w:rsidP="005645E1">
      <w:pPr>
        <w:tabs>
          <w:tab w:val="left" w:pos="4164"/>
        </w:tabs>
        <w:rPr>
          <w:sz w:val="20"/>
          <w:szCs w:val="20"/>
        </w:rPr>
      </w:pPr>
    </w:p>
    <w:p w14:paraId="1ED10725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258F53D7" w14:textId="77777777" w:rsidR="005645E1" w:rsidRPr="000F06C0" w:rsidRDefault="005645E1" w:rsidP="005645E1">
      <w:pPr>
        <w:tabs>
          <w:tab w:val="left" w:pos="4344"/>
        </w:tabs>
        <w:rPr>
          <w:color w:val="002060"/>
        </w:rPr>
      </w:pPr>
      <w:r w:rsidRPr="000F06C0">
        <w:rPr>
          <w:color w:val="002060"/>
        </w:rPr>
        <w:t>Original:</w:t>
      </w:r>
    </w:p>
    <w:p w14:paraId="6517197A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2D3E956E" w14:textId="12934802" w:rsidR="00E9528D" w:rsidRDefault="00784EF6" w:rsidP="00E9528D">
      <w:pPr>
        <w:tabs>
          <w:tab w:val="left" w:pos="4164"/>
        </w:tabs>
        <w:rPr>
          <w:sz w:val="20"/>
          <w:szCs w:val="20"/>
        </w:rPr>
      </w:pPr>
      <w:r w:rsidRPr="00784EF6">
        <w:rPr>
          <w:sz w:val="20"/>
          <w:szCs w:val="20"/>
        </w:rPr>
        <w:drawing>
          <wp:inline distT="0" distB="0" distL="0" distR="0" wp14:anchorId="373E2116" wp14:editId="2FFB3617">
            <wp:extent cx="2095792" cy="666843"/>
            <wp:effectExtent l="0" t="0" r="0" b="0"/>
            <wp:docPr id="8579855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85562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2119" w14:textId="11D9C643" w:rsidR="00784EF6" w:rsidRDefault="00784EF6" w:rsidP="00784EF6">
      <w:pPr>
        <w:tabs>
          <w:tab w:val="left" w:pos="4164"/>
        </w:tabs>
        <w:rPr>
          <w:sz w:val="20"/>
          <w:szCs w:val="20"/>
        </w:rPr>
      </w:pPr>
      <w:r w:rsidRPr="00784EF6">
        <w:rPr>
          <w:b/>
          <w:bCs/>
          <w:sz w:val="20"/>
          <w:szCs w:val="20"/>
        </w:rPr>
        <w:t>Original Size:</w:t>
      </w:r>
      <w:r w:rsidRPr="00784EF6">
        <w:rPr>
          <w:sz w:val="20"/>
          <w:szCs w:val="20"/>
        </w:rPr>
        <w:t xml:space="preserve"> 7 characters × 8 bits = 56 bits</w:t>
      </w:r>
    </w:p>
    <w:p w14:paraId="1E5FABBC" w14:textId="77777777" w:rsidR="00784EF6" w:rsidRDefault="00784EF6" w:rsidP="00784EF6">
      <w:pPr>
        <w:tabs>
          <w:tab w:val="left" w:pos="4164"/>
        </w:tabs>
        <w:rPr>
          <w:sz w:val="20"/>
          <w:szCs w:val="20"/>
        </w:rPr>
      </w:pPr>
    </w:p>
    <w:p w14:paraId="782C6FBA" w14:textId="77777777" w:rsidR="00784EF6" w:rsidRDefault="00784EF6" w:rsidP="00784EF6">
      <w:pPr>
        <w:tabs>
          <w:tab w:val="left" w:pos="4344"/>
        </w:tabs>
        <w:rPr>
          <w:color w:val="002060"/>
          <w:sz w:val="28"/>
          <w:szCs w:val="28"/>
        </w:rPr>
      </w:pPr>
      <w:r w:rsidRPr="000F06C0">
        <w:rPr>
          <w:color w:val="002060"/>
        </w:rPr>
        <w:t>Compressed</w:t>
      </w:r>
      <w:r>
        <w:rPr>
          <w:color w:val="002060"/>
          <w:sz w:val="28"/>
          <w:szCs w:val="28"/>
        </w:rPr>
        <w:t>:</w:t>
      </w:r>
    </w:p>
    <w:p w14:paraId="75AC6BF8" w14:textId="77777777" w:rsidR="00784EF6" w:rsidRDefault="00784EF6" w:rsidP="00784EF6">
      <w:pPr>
        <w:tabs>
          <w:tab w:val="left" w:pos="4344"/>
        </w:tabs>
        <w:rPr>
          <w:color w:val="002060"/>
          <w:sz w:val="28"/>
          <w:szCs w:val="28"/>
        </w:rPr>
      </w:pPr>
    </w:p>
    <w:p w14:paraId="1973A976" w14:textId="4A8459E4" w:rsidR="00E9528D" w:rsidRDefault="00784EF6" w:rsidP="00784EF6">
      <w:pPr>
        <w:tabs>
          <w:tab w:val="left" w:pos="4164"/>
        </w:tabs>
        <w:rPr>
          <w:sz w:val="20"/>
          <w:szCs w:val="20"/>
        </w:rPr>
      </w:pPr>
      <w:r w:rsidRPr="00784EF6">
        <w:rPr>
          <w:sz w:val="20"/>
          <w:szCs w:val="20"/>
        </w:rPr>
        <w:drawing>
          <wp:inline distT="0" distB="0" distL="0" distR="0" wp14:anchorId="39ABFBD1" wp14:editId="0E845C27">
            <wp:extent cx="5382376" cy="1057423"/>
            <wp:effectExtent l="0" t="0" r="0" b="9525"/>
            <wp:docPr id="247979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904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7402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D9004C2" w14:textId="0A0376EA" w:rsidR="00E9528D" w:rsidRDefault="00784EF6" w:rsidP="00E9528D">
      <w:pPr>
        <w:tabs>
          <w:tab w:val="left" w:pos="4164"/>
        </w:tabs>
        <w:rPr>
          <w:sz w:val="20"/>
          <w:szCs w:val="20"/>
        </w:rPr>
      </w:pPr>
      <w:r w:rsidRPr="00784EF6">
        <w:rPr>
          <w:sz w:val="20"/>
          <w:szCs w:val="20"/>
        </w:rPr>
        <w:drawing>
          <wp:inline distT="0" distB="0" distL="0" distR="0" wp14:anchorId="41F5B2BE" wp14:editId="3FD787DF">
            <wp:extent cx="6858000" cy="988060"/>
            <wp:effectExtent l="0" t="0" r="0" b="2540"/>
            <wp:docPr id="991965665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65665" name="Picture 1" descr="A number on a black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3BF5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372C02CA" w14:textId="705D0A49" w:rsidR="00E9528D" w:rsidRDefault="00784EF6" w:rsidP="00784EF6">
      <w:pPr>
        <w:tabs>
          <w:tab w:val="left" w:pos="4164"/>
        </w:tabs>
        <w:rPr>
          <w:sz w:val="20"/>
          <w:szCs w:val="20"/>
        </w:rPr>
      </w:pPr>
      <w:r w:rsidRPr="00784EF6">
        <w:rPr>
          <w:b/>
          <w:bCs/>
          <w:sz w:val="20"/>
          <w:szCs w:val="20"/>
        </w:rPr>
        <w:t>Compressed Size:</w:t>
      </w:r>
      <w:r w:rsidRPr="00784EF6">
        <w:rPr>
          <w:sz w:val="20"/>
          <w:szCs w:val="20"/>
        </w:rPr>
        <w:t xml:space="preserve"> 4 tags × 12 bits = 48 bits</w:t>
      </w:r>
    </w:p>
    <w:p w14:paraId="2D4D1249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F09D04B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151421E5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11FA5DA4" w14:textId="1EFB03BA" w:rsidR="00E9528D" w:rsidRPr="00784EF6" w:rsidRDefault="00784EF6" w:rsidP="00784EF6">
      <w:pPr>
        <w:tabs>
          <w:tab w:val="left" w:pos="4164"/>
        </w:tabs>
        <w:rPr>
          <w:color w:val="002060"/>
        </w:rPr>
      </w:pPr>
      <w:r w:rsidRPr="005645E1">
        <w:rPr>
          <w:color w:val="002060"/>
        </w:rPr>
        <w:t xml:space="preserve">Extra: the </w:t>
      </w:r>
      <w:r w:rsidRPr="005645E1">
        <w:rPr>
          <w:color w:val="002060"/>
        </w:rPr>
        <w:t>tags:</w:t>
      </w:r>
    </w:p>
    <w:p w14:paraId="5877FE26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405497B5" w14:textId="402983C7" w:rsidR="00E9528D" w:rsidRDefault="00784EF6" w:rsidP="00E9528D">
      <w:pPr>
        <w:tabs>
          <w:tab w:val="left" w:pos="4164"/>
        </w:tabs>
        <w:rPr>
          <w:sz w:val="20"/>
          <w:szCs w:val="20"/>
        </w:rPr>
      </w:pPr>
      <w:r w:rsidRPr="00784EF6">
        <w:rPr>
          <w:sz w:val="20"/>
          <w:szCs w:val="20"/>
        </w:rPr>
        <w:drawing>
          <wp:inline distT="0" distB="0" distL="0" distR="0" wp14:anchorId="13B13486" wp14:editId="6B4DB3E3">
            <wp:extent cx="2181529" cy="1057423"/>
            <wp:effectExtent l="0" t="0" r="0" b="9525"/>
            <wp:docPr id="1075134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3432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6D3F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6E1E0B1A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997A946" w14:textId="77777777" w:rsidR="00784EF6" w:rsidRDefault="00784EF6" w:rsidP="00E9528D">
      <w:pPr>
        <w:tabs>
          <w:tab w:val="left" w:pos="4164"/>
        </w:tabs>
        <w:rPr>
          <w:sz w:val="20"/>
          <w:szCs w:val="20"/>
        </w:rPr>
      </w:pPr>
    </w:p>
    <w:p w14:paraId="48420567" w14:textId="0FD2A487" w:rsidR="00E9528D" w:rsidRDefault="00784EF6" w:rsidP="00784EF6">
      <w:pPr>
        <w:tabs>
          <w:tab w:val="left" w:pos="4164"/>
        </w:tabs>
        <w:rPr>
          <w:sz w:val="20"/>
          <w:szCs w:val="20"/>
        </w:rPr>
      </w:pPr>
      <w:r w:rsidRPr="00784EF6">
        <w:rPr>
          <w:b/>
          <w:bCs/>
          <w:sz w:val="20"/>
          <w:szCs w:val="20"/>
        </w:rPr>
        <w:t>Compression Ratio:</w:t>
      </w:r>
      <w:r w:rsidRPr="00784EF6">
        <w:rPr>
          <w:sz w:val="20"/>
          <w:szCs w:val="20"/>
        </w:rPr>
        <w:t xml:space="preserve"> 56 / 48 = 1.17</w:t>
      </w:r>
    </w:p>
    <w:p w14:paraId="5C414192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3948086C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F7D04B5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2B7B7235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AF0E13F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E4D12CD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13D9109" w14:textId="525CBD54" w:rsidR="00E9528D" w:rsidRDefault="00784EF6" w:rsidP="00E9528D">
      <w:pPr>
        <w:tabs>
          <w:tab w:val="left" w:pos="4164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82E42" wp14:editId="471F56F1">
                <wp:simplePos x="0" y="0"/>
                <wp:positionH relativeFrom="column">
                  <wp:posOffset>-117764</wp:posOffset>
                </wp:positionH>
                <wp:positionV relativeFrom="paragraph">
                  <wp:posOffset>79317</wp:posOffset>
                </wp:positionV>
                <wp:extent cx="7072746" cy="13855"/>
                <wp:effectExtent l="19050" t="19050" r="33020" b="24765"/>
                <wp:wrapNone/>
                <wp:docPr id="45911736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746" cy="13855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E2B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6.25pt" to="547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" strokeweight="3pt">
                <v:stroke miterlimit="4" joinstyle="miter"/>
              </v:line>
            </w:pict>
          </mc:Fallback>
        </mc:AlternateContent>
      </w:r>
    </w:p>
    <w:p w14:paraId="76CAC85E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2AA18534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076ACFB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3B0D3E22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F99EE04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6F778E3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70EDC71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A5C82D4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91C5C94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822D015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680F505B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18C151E3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03E00C98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24030FCB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1D17E0BF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25FD3FB4" w14:textId="233929AB" w:rsidR="00E9528D" w:rsidRDefault="00E9528D" w:rsidP="00E9528D">
      <w:pPr>
        <w:tabs>
          <w:tab w:val="left" w:pos="4164"/>
        </w:tabs>
        <w:rPr>
          <w:sz w:val="20"/>
          <w:szCs w:val="20"/>
        </w:rPr>
      </w:pPr>
      <w:r w:rsidRPr="000F06C0">
        <w:rPr>
          <w:color w:val="7030A0"/>
        </w:rPr>
        <w:t xml:space="preserve">The Full Running </w:t>
      </w:r>
      <w:r w:rsidRPr="000F06C0">
        <w:rPr>
          <w:color w:val="7030A0"/>
        </w:rPr>
        <w:t>Process:</w:t>
      </w:r>
    </w:p>
    <w:p w14:paraId="5A9AFF98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6BE56855" w14:textId="6BADCABD" w:rsidR="00E9528D" w:rsidRDefault="00E9528D" w:rsidP="00E9528D">
      <w:pPr>
        <w:tabs>
          <w:tab w:val="left" w:pos="4164"/>
        </w:tabs>
        <w:rPr>
          <w:sz w:val="20"/>
          <w:szCs w:val="20"/>
        </w:rPr>
      </w:pPr>
      <w:r w:rsidRPr="00E9528D">
        <w:rPr>
          <w:sz w:val="20"/>
          <w:szCs w:val="20"/>
        </w:rPr>
        <w:drawing>
          <wp:inline distT="0" distB="0" distL="0" distR="0" wp14:anchorId="05479ED6" wp14:editId="527A8AE5">
            <wp:extent cx="6858000" cy="5082540"/>
            <wp:effectExtent l="0" t="0" r="0" b="3810"/>
            <wp:docPr id="480032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202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CBFE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42C4E160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2236EF38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18C182C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33E6D0BA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9C88E1A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19797DD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16DAC1E7" w14:textId="085F4D09" w:rsidR="00E9528D" w:rsidRDefault="00E9528D" w:rsidP="00E9528D">
      <w:pPr>
        <w:tabs>
          <w:tab w:val="left" w:pos="4164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B1A33" wp14:editId="6199845E">
                <wp:simplePos x="0" y="0"/>
                <wp:positionH relativeFrom="column">
                  <wp:posOffset>-160020</wp:posOffset>
                </wp:positionH>
                <wp:positionV relativeFrom="paragraph">
                  <wp:posOffset>193040</wp:posOffset>
                </wp:positionV>
                <wp:extent cx="6934200" cy="0"/>
                <wp:effectExtent l="0" t="19050" r="19050" b="19050"/>
                <wp:wrapNone/>
                <wp:docPr id="683385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1CD08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5.2pt" to="533.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" strokeweight="3pt">
                <v:stroke miterlimit="4" joinstyle="miter"/>
              </v:line>
            </w:pict>
          </mc:Fallback>
        </mc:AlternateContent>
      </w:r>
    </w:p>
    <w:p w14:paraId="724ECD56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28531710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8202571" w14:textId="08944A8A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677DB210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125A985B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1156DDDB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FDFA7DA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3B15111D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1CDB0330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F33E639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6E713B5F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3403F17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2BAEDB22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638C65D3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417E7A71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3DC60E2C" w14:textId="77777777" w:rsidR="00E9528D" w:rsidRDefault="00E9528D" w:rsidP="00E9528D">
      <w:pPr>
        <w:jc w:val="center"/>
        <w:rPr>
          <w:color w:val="0070C0"/>
          <w:sz w:val="44"/>
          <w:szCs w:val="44"/>
        </w:rPr>
      </w:pPr>
      <w:r w:rsidRPr="00E9528D">
        <w:rPr>
          <w:color w:val="0070C0"/>
          <w:sz w:val="44"/>
          <w:szCs w:val="44"/>
        </w:rPr>
        <w:t>References</w:t>
      </w:r>
    </w:p>
    <w:p w14:paraId="2F20E465" w14:textId="77777777" w:rsidR="00E9528D" w:rsidRDefault="00E9528D" w:rsidP="00E9528D">
      <w:pPr>
        <w:jc w:val="center"/>
        <w:rPr>
          <w:color w:val="0070C0"/>
          <w:sz w:val="44"/>
          <w:szCs w:val="44"/>
        </w:rPr>
      </w:pPr>
    </w:p>
    <w:p w14:paraId="7E8D7D96" w14:textId="77777777" w:rsidR="00E9528D" w:rsidRDefault="00E9528D" w:rsidP="00E9528D">
      <w:pPr>
        <w:jc w:val="center"/>
        <w:rPr>
          <w:color w:val="0070C0"/>
          <w:sz w:val="44"/>
          <w:szCs w:val="44"/>
        </w:rPr>
      </w:pPr>
    </w:p>
    <w:p w14:paraId="509554B0" w14:textId="77777777" w:rsidR="00E9528D" w:rsidRPr="00E9528D" w:rsidRDefault="00E9528D" w:rsidP="00E9528D">
      <w:pPr>
        <w:jc w:val="center"/>
        <w:rPr>
          <w:color w:val="0070C0"/>
          <w:sz w:val="44"/>
          <w:szCs w:val="44"/>
        </w:rPr>
      </w:pPr>
    </w:p>
    <w:p w14:paraId="33722A1B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2987D203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75269AB8" w14:textId="77777777" w:rsidR="00E9528D" w:rsidRDefault="00E9528D" w:rsidP="00E9528D">
      <w:pPr>
        <w:tabs>
          <w:tab w:val="left" w:pos="4164"/>
        </w:tabs>
        <w:rPr>
          <w:sz w:val="20"/>
          <w:szCs w:val="20"/>
        </w:rPr>
      </w:pPr>
    </w:p>
    <w:p w14:paraId="5FF52B3A" w14:textId="727822ED" w:rsidR="00E9528D" w:rsidRDefault="00E9528D" w:rsidP="00E9528D">
      <w:pPr>
        <w:tabs>
          <w:tab w:val="left" w:pos="4164"/>
        </w:tabs>
        <w:jc w:val="center"/>
        <w:rPr>
          <w:sz w:val="32"/>
          <w:szCs w:val="32"/>
        </w:rPr>
      </w:pPr>
      <w:hyperlink r:id="rId20" w:history="1">
        <w:r w:rsidRPr="00E9528D">
          <w:rPr>
            <w:rStyle w:val="Hyperlink"/>
            <w:sz w:val="32"/>
            <w:szCs w:val="32"/>
          </w:rPr>
          <w:t>https://youtu.be/serGhL1ZMP8?feature=shared</w:t>
        </w:r>
      </w:hyperlink>
    </w:p>
    <w:p w14:paraId="16F708E7" w14:textId="77777777" w:rsidR="00E9528D" w:rsidRDefault="00E9528D" w:rsidP="00E9528D">
      <w:pPr>
        <w:tabs>
          <w:tab w:val="left" w:pos="4164"/>
        </w:tabs>
        <w:jc w:val="center"/>
        <w:rPr>
          <w:sz w:val="32"/>
          <w:szCs w:val="32"/>
        </w:rPr>
      </w:pPr>
    </w:p>
    <w:p w14:paraId="630A1F88" w14:textId="77777777" w:rsidR="00E9528D" w:rsidRDefault="00E9528D" w:rsidP="00E9528D">
      <w:pPr>
        <w:tabs>
          <w:tab w:val="left" w:pos="4164"/>
        </w:tabs>
        <w:jc w:val="center"/>
        <w:rPr>
          <w:sz w:val="32"/>
          <w:szCs w:val="32"/>
        </w:rPr>
      </w:pPr>
    </w:p>
    <w:p w14:paraId="467D11FC" w14:textId="45AE2832" w:rsidR="00E9528D" w:rsidRDefault="00E9528D" w:rsidP="00E9528D">
      <w:pPr>
        <w:tabs>
          <w:tab w:val="left" w:pos="4164"/>
        </w:tabs>
        <w:jc w:val="center"/>
        <w:rPr>
          <w:sz w:val="32"/>
          <w:szCs w:val="32"/>
        </w:rPr>
      </w:pPr>
      <w:hyperlink r:id="rId21" w:history="1">
        <w:r w:rsidRPr="00CD52C4">
          <w:rPr>
            <w:rStyle w:val="Hyperlink"/>
            <w:sz w:val="32"/>
            <w:szCs w:val="32"/>
          </w:rPr>
          <w:t>https://www.stringology.org/DataCompression/lz78/index_en.html</w:t>
        </w:r>
      </w:hyperlink>
    </w:p>
    <w:p w14:paraId="22EED708" w14:textId="77777777" w:rsidR="00E9528D" w:rsidRDefault="00E9528D" w:rsidP="00E9528D">
      <w:pPr>
        <w:tabs>
          <w:tab w:val="left" w:pos="4164"/>
        </w:tabs>
        <w:jc w:val="center"/>
        <w:rPr>
          <w:sz w:val="32"/>
          <w:szCs w:val="32"/>
        </w:rPr>
      </w:pPr>
    </w:p>
    <w:p w14:paraId="2CE3C360" w14:textId="77777777" w:rsidR="00E9528D" w:rsidRDefault="00E9528D" w:rsidP="00E9528D">
      <w:pPr>
        <w:tabs>
          <w:tab w:val="left" w:pos="4164"/>
        </w:tabs>
        <w:jc w:val="center"/>
        <w:rPr>
          <w:sz w:val="32"/>
          <w:szCs w:val="32"/>
        </w:rPr>
      </w:pPr>
    </w:p>
    <w:p w14:paraId="4D75F702" w14:textId="15150E30" w:rsidR="00E9528D" w:rsidRDefault="00E9528D" w:rsidP="00E9528D">
      <w:pPr>
        <w:tabs>
          <w:tab w:val="left" w:pos="4164"/>
        </w:tabs>
        <w:jc w:val="center"/>
        <w:rPr>
          <w:sz w:val="32"/>
          <w:szCs w:val="32"/>
        </w:rPr>
      </w:pPr>
      <w:hyperlink r:id="rId22" w:history="1">
        <w:r w:rsidRPr="00CD52C4">
          <w:rPr>
            <w:rStyle w:val="Hyperlink"/>
            <w:sz w:val="32"/>
            <w:szCs w:val="32"/>
          </w:rPr>
          <w:t>https://hackernoon.com/how-lz78-compression-algorithm-works-x7103tlm</w:t>
        </w:r>
      </w:hyperlink>
    </w:p>
    <w:p w14:paraId="486243F7" w14:textId="77777777" w:rsidR="00E9528D" w:rsidRDefault="00E9528D" w:rsidP="00E9528D">
      <w:pPr>
        <w:tabs>
          <w:tab w:val="left" w:pos="4164"/>
        </w:tabs>
        <w:jc w:val="center"/>
        <w:rPr>
          <w:sz w:val="32"/>
          <w:szCs w:val="32"/>
        </w:rPr>
      </w:pPr>
    </w:p>
    <w:p w14:paraId="2A30E844" w14:textId="77777777" w:rsidR="00E9528D" w:rsidRDefault="00E9528D" w:rsidP="00E9528D">
      <w:pPr>
        <w:tabs>
          <w:tab w:val="left" w:pos="4164"/>
        </w:tabs>
        <w:jc w:val="center"/>
        <w:rPr>
          <w:sz w:val="32"/>
          <w:szCs w:val="32"/>
        </w:rPr>
      </w:pPr>
    </w:p>
    <w:p w14:paraId="5FB4FCB0" w14:textId="603E49E5" w:rsidR="00E9528D" w:rsidRDefault="00E9528D" w:rsidP="00E9528D">
      <w:pPr>
        <w:tabs>
          <w:tab w:val="left" w:pos="4164"/>
        </w:tabs>
        <w:jc w:val="center"/>
        <w:rPr>
          <w:sz w:val="32"/>
          <w:szCs w:val="32"/>
        </w:rPr>
      </w:pPr>
      <w:hyperlink r:id="rId23" w:history="1">
        <w:r w:rsidRPr="00CD52C4">
          <w:rPr>
            <w:rStyle w:val="Hyperlink"/>
            <w:sz w:val="32"/>
            <w:szCs w:val="32"/>
          </w:rPr>
          <w:t>https://www.youtube.com/watch?v=Gv6WsNIogbE</w:t>
        </w:r>
      </w:hyperlink>
    </w:p>
    <w:p w14:paraId="48FF0901" w14:textId="77777777" w:rsidR="00E9528D" w:rsidRPr="00E9528D" w:rsidRDefault="00E9528D" w:rsidP="00E9528D">
      <w:pPr>
        <w:tabs>
          <w:tab w:val="left" w:pos="4164"/>
        </w:tabs>
        <w:jc w:val="center"/>
        <w:rPr>
          <w:sz w:val="32"/>
          <w:szCs w:val="32"/>
        </w:rPr>
      </w:pPr>
    </w:p>
    <w:p w14:paraId="1E929FAE" w14:textId="77777777" w:rsidR="00E9528D" w:rsidRPr="00E9528D" w:rsidRDefault="00E9528D" w:rsidP="00E9528D">
      <w:pPr>
        <w:tabs>
          <w:tab w:val="left" w:pos="4164"/>
        </w:tabs>
        <w:rPr>
          <w:sz w:val="20"/>
          <w:szCs w:val="20"/>
        </w:rPr>
      </w:pPr>
    </w:p>
    <w:sectPr w:rsidR="00E9528D" w:rsidRPr="00E9528D" w:rsidSect="00A24793">
      <w:footerReference w:type="even" r:id="rId24"/>
      <w:footerReference w:type="default" r:id="rId25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C755E" w14:textId="77777777" w:rsidR="00015887" w:rsidRDefault="00015887" w:rsidP="001205A1">
      <w:r>
        <w:separator/>
      </w:r>
    </w:p>
  </w:endnote>
  <w:endnote w:type="continuationSeparator" w:id="0">
    <w:p w14:paraId="395B2E8A" w14:textId="77777777" w:rsidR="00015887" w:rsidRDefault="0001588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282F500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1E42C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33ED424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C179A4C" w14:textId="77777777" w:rsidTr="005F4F46">
      <w:tc>
        <w:tcPr>
          <w:tcW w:w="5395" w:type="dxa"/>
        </w:tcPr>
        <w:p w14:paraId="30152A56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/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3705FF15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3087555D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5B5F5" w14:textId="77777777" w:rsidR="00015887" w:rsidRDefault="00015887" w:rsidP="001205A1">
      <w:r>
        <w:separator/>
      </w:r>
    </w:p>
  </w:footnote>
  <w:footnote w:type="continuationSeparator" w:id="0">
    <w:p w14:paraId="37D08424" w14:textId="77777777" w:rsidR="00015887" w:rsidRDefault="00015887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6D8A"/>
    <w:multiLevelType w:val="multilevel"/>
    <w:tmpl w:val="109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A2E8E"/>
    <w:multiLevelType w:val="multilevel"/>
    <w:tmpl w:val="900E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11988"/>
    <w:multiLevelType w:val="multilevel"/>
    <w:tmpl w:val="74EC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529683">
    <w:abstractNumId w:val="1"/>
  </w:num>
  <w:num w:numId="2" w16cid:durableId="1831095886">
    <w:abstractNumId w:val="0"/>
  </w:num>
  <w:num w:numId="3" w16cid:durableId="93763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0AE"/>
    <w:rsid w:val="00015887"/>
    <w:rsid w:val="000C4ED1"/>
    <w:rsid w:val="001205A1"/>
    <w:rsid w:val="00142538"/>
    <w:rsid w:val="00154D3B"/>
    <w:rsid w:val="002877E8"/>
    <w:rsid w:val="002E7C4E"/>
    <w:rsid w:val="0031055C"/>
    <w:rsid w:val="00371EE1"/>
    <w:rsid w:val="003A798E"/>
    <w:rsid w:val="00425A99"/>
    <w:rsid w:val="005645E1"/>
    <w:rsid w:val="005E6B25"/>
    <w:rsid w:val="005F4F46"/>
    <w:rsid w:val="006C60E6"/>
    <w:rsid w:val="006F508F"/>
    <w:rsid w:val="00784EF6"/>
    <w:rsid w:val="007B0740"/>
    <w:rsid w:val="007B7E7D"/>
    <w:rsid w:val="007C1BAB"/>
    <w:rsid w:val="009C6907"/>
    <w:rsid w:val="00A15CF7"/>
    <w:rsid w:val="00A24793"/>
    <w:rsid w:val="00A81248"/>
    <w:rsid w:val="00C325F7"/>
    <w:rsid w:val="00C66528"/>
    <w:rsid w:val="00C915F0"/>
    <w:rsid w:val="00DA40AE"/>
    <w:rsid w:val="00E9528D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F51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784EF6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NormalWeb">
    <w:name w:val="Normal (Web)"/>
    <w:basedOn w:val="Normal"/>
    <w:uiPriority w:val="99"/>
    <w:rsid w:val="00DA40A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rsid w:val="00E952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tringology.org/DataCompression/lz78/index_en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youtu.be/serGhL1ZMP8?feature=shar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Gv6WsNIogb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ackernoon.com/how-lz78-compression-algorithm-works-x7103tlm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8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2025-03-01T23:28:00Z</dcterms:created>
  <dcterms:modified xsi:type="dcterms:W3CDTF">2025-03-02T00:05:00Z</dcterms:modified>
</cp:coreProperties>
</file>