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2DD6DA30" w14:textId="77777777" w:rsidTr="00FB65B8">
        <w:tc>
          <w:tcPr>
            <w:tcW w:w="5395" w:type="dxa"/>
          </w:tcPr>
          <w:p w14:paraId="1CA76E61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5E423ACE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5D0232F3" w14:textId="77777777" w:rsidTr="00FB65B8">
        <w:trPr>
          <w:trHeight w:val="2719"/>
        </w:trPr>
        <w:tc>
          <w:tcPr>
            <w:tcW w:w="5395" w:type="dxa"/>
          </w:tcPr>
          <w:p w14:paraId="267D25C0" w14:textId="363432F8" w:rsidR="00CC2B43" w:rsidRPr="00CC2B43" w:rsidRDefault="00CC2B43" w:rsidP="00CC2B43">
            <w:pPr>
              <w:pStyle w:val="Heading1"/>
              <w:rPr>
                <w:sz w:val="56"/>
                <w:szCs w:val="24"/>
              </w:rPr>
            </w:pPr>
            <w:r w:rsidRPr="00CC2B43">
              <w:rPr>
                <w:sz w:val="52"/>
                <w:szCs w:val="22"/>
              </w:rPr>
              <w:t>LZ77 Compression</w:t>
            </w:r>
            <w:r w:rsidRPr="00CC2B43">
              <w:rPr>
                <w:sz w:val="52"/>
                <w:szCs w:val="22"/>
              </w:rPr>
              <w:t xml:space="preserve"> Technique</w:t>
            </w:r>
          </w:p>
        </w:tc>
        <w:tc>
          <w:tcPr>
            <w:tcW w:w="5395" w:type="dxa"/>
          </w:tcPr>
          <w:p w14:paraId="2A1E0713" w14:textId="77777777" w:rsidR="00A81248" w:rsidRPr="003A798E" w:rsidRDefault="00A81248"/>
        </w:tc>
      </w:tr>
      <w:tr w:rsidR="00A81248" w:rsidRPr="003A798E" w14:paraId="5821C31D" w14:textId="77777777" w:rsidTr="00FB65B8">
        <w:trPr>
          <w:trHeight w:val="8059"/>
        </w:trPr>
        <w:tc>
          <w:tcPr>
            <w:tcW w:w="5395" w:type="dxa"/>
          </w:tcPr>
          <w:p w14:paraId="38698652" w14:textId="77777777" w:rsidR="00A81248" w:rsidRPr="003A798E" w:rsidRDefault="00A81248"/>
        </w:tc>
        <w:tc>
          <w:tcPr>
            <w:tcW w:w="5395" w:type="dxa"/>
          </w:tcPr>
          <w:p w14:paraId="4352BCCC" w14:textId="77777777" w:rsidR="00A81248" w:rsidRPr="003A798E" w:rsidRDefault="00A81248"/>
        </w:tc>
      </w:tr>
      <w:tr w:rsidR="00A81248" w:rsidRPr="003A798E" w14:paraId="405B9B11" w14:textId="77777777" w:rsidTr="00FB65B8">
        <w:trPr>
          <w:trHeight w:val="1299"/>
        </w:trPr>
        <w:tc>
          <w:tcPr>
            <w:tcW w:w="5395" w:type="dxa"/>
          </w:tcPr>
          <w:p w14:paraId="224703AF" w14:textId="77777777" w:rsidR="00A81248" w:rsidRPr="003A798E" w:rsidRDefault="00A81248"/>
        </w:tc>
        <w:tc>
          <w:tcPr>
            <w:tcW w:w="5395" w:type="dxa"/>
          </w:tcPr>
          <w:p w14:paraId="19650361" w14:textId="4626743B" w:rsidR="00A81248" w:rsidRPr="003A798E" w:rsidRDefault="00CC2B43" w:rsidP="00A81248">
            <w:pPr>
              <w:pStyle w:val="Heading2"/>
            </w:pPr>
            <w:r>
              <w:t>DSAI 325</w:t>
            </w:r>
          </w:p>
          <w:p w14:paraId="533F598F" w14:textId="5AE45622" w:rsidR="00A81248" w:rsidRPr="003A798E" w:rsidRDefault="00CC2B43" w:rsidP="00C66528">
            <w:pPr>
              <w:pStyle w:val="Heading2"/>
            </w:pPr>
            <w:r>
              <w:t>Information Theory</w:t>
            </w:r>
          </w:p>
        </w:tc>
      </w:tr>
      <w:tr w:rsidR="00A81248" w:rsidRPr="003A798E" w14:paraId="5D013C20" w14:textId="77777777" w:rsidTr="00FB65B8">
        <w:trPr>
          <w:trHeight w:val="1402"/>
        </w:trPr>
        <w:tc>
          <w:tcPr>
            <w:tcW w:w="5395" w:type="dxa"/>
          </w:tcPr>
          <w:p w14:paraId="1558A608" w14:textId="77777777" w:rsidR="00A81248" w:rsidRPr="003A798E" w:rsidRDefault="00A81248"/>
        </w:tc>
        <w:tc>
          <w:tcPr>
            <w:tcW w:w="5395" w:type="dxa"/>
          </w:tcPr>
          <w:p w14:paraId="04E645FE" w14:textId="63397DC1" w:rsidR="00A81248" w:rsidRPr="003A798E" w:rsidRDefault="00CC2B43" w:rsidP="00A81248">
            <w:pPr>
              <w:pStyle w:val="Heading2"/>
            </w:pPr>
            <w:r>
              <w:t>Mohamed Ehab Yousri</w:t>
            </w:r>
            <w:r w:rsidR="00C66528" w:rsidRPr="003A798E">
              <w:t xml:space="preserve"> </w:t>
            </w:r>
          </w:p>
          <w:p w14:paraId="1117E6E3" w14:textId="13568F95" w:rsidR="00A81248" w:rsidRPr="003A798E" w:rsidRDefault="00CC2B43" w:rsidP="00A81248">
            <w:pPr>
              <w:pStyle w:val="Heading2"/>
            </w:pPr>
            <w:r>
              <w:t>202201236</w:t>
            </w:r>
          </w:p>
        </w:tc>
      </w:tr>
    </w:tbl>
    <w:p w14:paraId="7F9E38B2" w14:textId="2F6B072C" w:rsidR="00CC2B43" w:rsidRDefault="006F508F" w:rsidP="00CC2B43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8530DB2" wp14:editId="154129A1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A70085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7A1F92E3" w14:textId="3EA94A8F" w:rsidR="00A81248" w:rsidRDefault="00C66528">
      <w:r w:rsidRPr="003A798E"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A57C5FC" wp14:editId="74534623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5A129AA4" id="Shape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</w:p>
    <w:p w14:paraId="404CD23A" w14:textId="4ACB1B02" w:rsidR="00CC2B43" w:rsidRPr="002422AE" w:rsidRDefault="00CC2B43" w:rsidP="00CC2B43">
      <w:pPr>
        <w:jc w:val="center"/>
        <w:rPr>
          <w:color w:val="002060"/>
          <w:sz w:val="18"/>
          <w:szCs w:val="18"/>
        </w:rPr>
      </w:pPr>
      <w:r w:rsidRPr="002422AE">
        <w:rPr>
          <w:color w:val="002060"/>
          <w:sz w:val="40"/>
          <w:szCs w:val="16"/>
        </w:rPr>
        <w:t>LZ77 Compression Technique</w:t>
      </w:r>
    </w:p>
    <w:p w14:paraId="077A8D91" w14:textId="77777777" w:rsidR="00CC2B43" w:rsidRPr="00CC2B43" w:rsidRDefault="00CC2B43" w:rsidP="00CC2B43"/>
    <w:p w14:paraId="2198D98E" w14:textId="77777777" w:rsidR="00CC2B43" w:rsidRPr="00CC2B43" w:rsidRDefault="00CC2B43" w:rsidP="00CC2B43"/>
    <w:p w14:paraId="23BB1226" w14:textId="77777777" w:rsidR="00CC2B43" w:rsidRPr="00CC2B43" w:rsidRDefault="00CC2B43" w:rsidP="00CC2B43"/>
    <w:p w14:paraId="45765D3D" w14:textId="5AC0C7A4" w:rsidR="00CC2B43" w:rsidRDefault="002422AE" w:rsidP="002422AE">
      <w:r w:rsidRPr="002422AE">
        <w:t>is a lossless data compression method. It works by replacing repeated sequences in the text with references to their previous occurrences, effectively reducing the overall size of the data.</w:t>
      </w:r>
    </w:p>
    <w:p w14:paraId="73FC38EF" w14:textId="77777777" w:rsidR="002422AE" w:rsidRDefault="002422AE" w:rsidP="002422AE"/>
    <w:p w14:paraId="463605A3" w14:textId="77777777" w:rsidR="002422AE" w:rsidRDefault="002422AE" w:rsidP="002422AE"/>
    <w:p w14:paraId="3C334EC9" w14:textId="77777777" w:rsidR="002422AE" w:rsidRPr="002422AE" w:rsidRDefault="002422AE" w:rsidP="002422AE">
      <w:pPr>
        <w:rPr>
          <w:sz w:val="32"/>
          <w:szCs w:val="32"/>
        </w:rPr>
      </w:pPr>
    </w:p>
    <w:p w14:paraId="0783C396" w14:textId="1D0D6E07" w:rsidR="00CC2B43" w:rsidRPr="002422AE" w:rsidRDefault="002422AE" w:rsidP="002422AE">
      <w:pPr>
        <w:rPr>
          <w:color w:val="0070C0"/>
          <w:sz w:val="32"/>
          <w:szCs w:val="32"/>
        </w:rPr>
      </w:pPr>
      <w:r w:rsidRPr="002422AE">
        <w:rPr>
          <w:color w:val="0070C0"/>
          <w:sz w:val="32"/>
          <w:szCs w:val="32"/>
        </w:rPr>
        <w:t>Implementation Details</w:t>
      </w:r>
      <w:r w:rsidRPr="002422AE">
        <w:rPr>
          <w:color w:val="0070C0"/>
          <w:sz w:val="32"/>
          <w:szCs w:val="32"/>
        </w:rPr>
        <w:t>:</w:t>
      </w:r>
    </w:p>
    <w:p w14:paraId="2BC3187A" w14:textId="77777777" w:rsidR="002422AE" w:rsidRDefault="002422AE" w:rsidP="002422AE">
      <w:pPr>
        <w:rPr>
          <w:color w:val="0070C0"/>
        </w:rPr>
      </w:pPr>
    </w:p>
    <w:p w14:paraId="1278D3B9" w14:textId="1BD729D2" w:rsidR="002422AE" w:rsidRPr="002422AE" w:rsidRDefault="002422AE" w:rsidP="002422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7030A0"/>
        </w:rPr>
      </w:pPr>
      <w:r w:rsidRPr="002422AE">
        <w:rPr>
          <w:rFonts w:ascii="Arial" w:hAnsi="Arial" w:cs="Arial"/>
          <w:color w:val="7030A0"/>
        </w:rPr>
        <w:t xml:space="preserve">Compression </w:t>
      </w:r>
      <w:r w:rsidRPr="002422AE">
        <w:rPr>
          <w:rFonts w:ascii="Arial" w:hAnsi="Arial" w:cs="Arial"/>
          <w:color w:val="7030A0"/>
        </w:rPr>
        <w:t>Algorithm:</w:t>
      </w:r>
    </w:p>
    <w:p w14:paraId="405F181B" w14:textId="5527FCBC" w:rsidR="002422AE" w:rsidRPr="002422AE" w:rsidRDefault="002422AE" w:rsidP="002422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  <w:r w:rsidRPr="002422AE">
        <w:rPr>
          <w:rFonts w:ascii="Arial" w:hAnsi="Arial" w:cs="Arial"/>
          <w:sz w:val="22"/>
          <w:szCs w:val="22"/>
        </w:rPr>
        <w:t xml:space="preserve">The compression processes are carried out in the following </w:t>
      </w:r>
      <w:r w:rsidRPr="002422AE">
        <w:rPr>
          <w:rFonts w:ascii="Arial" w:hAnsi="Arial" w:cs="Arial"/>
          <w:sz w:val="22"/>
          <w:szCs w:val="22"/>
        </w:rPr>
        <w:t>manner:</w:t>
      </w:r>
    </w:p>
    <w:p w14:paraId="1B2C8A9E" w14:textId="7A17A743" w:rsidR="002422AE" w:rsidRPr="002422AE" w:rsidRDefault="002422AE" w:rsidP="002422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  <w:r w:rsidRPr="002422AE">
        <w:rPr>
          <w:rFonts w:ascii="Arial" w:hAnsi="Arial" w:cs="Arial"/>
          <w:sz w:val="22"/>
          <w:szCs w:val="22"/>
        </w:rPr>
        <w:t>-</w:t>
      </w:r>
      <w:r w:rsidRPr="002422AE">
        <w:rPr>
          <w:rFonts w:ascii="Arial" w:hAnsi="Arial" w:cs="Arial"/>
          <w:sz w:val="22"/>
          <w:szCs w:val="22"/>
        </w:rPr>
        <w:t>Keeps a search buffer where the text that has been previously encountered is stored.</w:t>
      </w:r>
    </w:p>
    <w:p w14:paraId="16CE9BD4" w14:textId="64E1DB5D" w:rsidR="002422AE" w:rsidRPr="002422AE" w:rsidRDefault="002422AE" w:rsidP="002422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2422AE">
        <w:rPr>
          <w:rFonts w:ascii="Arial" w:hAnsi="Arial" w:cs="Arial"/>
          <w:sz w:val="22"/>
          <w:szCs w:val="22"/>
        </w:rPr>
        <w:t>Look</w:t>
      </w:r>
      <w:r w:rsidRPr="002422AE">
        <w:rPr>
          <w:rFonts w:ascii="Arial" w:hAnsi="Arial" w:cs="Arial"/>
          <w:sz w:val="22"/>
          <w:szCs w:val="22"/>
        </w:rPr>
        <w:t xml:space="preserve"> through the text with each character to find the longest possible match in the search </w:t>
      </w:r>
      <w:r w:rsidRPr="002422AE">
        <w:rPr>
          <w:rFonts w:ascii="Arial" w:hAnsi="Arial" w:cs="Arial"/>
          <w:sz w:val="22"/>
          <w:szCs w:val="22"/>
        </w:rPr>
        <w:t>-</w:t>
      </w:r>
      <w:r w:rsidRPr="002422AE">
        <w:rPr>
          <w:rFonts w:ascii="Arial" w:hAnsi="Arial" w:cs="Arial"/>
          <w:sz w:val="22"/>
          <w:szCs w:val="22"/>
        </w:rPr>
        <w:t>buffer.</w:t>
      </w:r>
    </w:p>
    <w:p w14:paraId="0F3CD1FC" w14:textId="49E7C685" w:rsidR="002422AE" w:rsidRPr="002422AE" w:rsidRDefault="002422AE" w:rsidP="002422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  <w:r w:rsidRPr="002422AE">
        <w:rPr>
          <w:rFonts w:ascii="Arial" w:hAnsi="Arial" w:cs="Arial"/>
          <w:sz w:val="22"/>
          <w:szCs w:val="22"/>
        </w:rPr>
        <w:t>-</w:t>
      </w:r>
      <w:r w:rsidRPr="002422AE">
        <w:rPr>
          <w:rFonts w:ascii="Arial" w:hAnsi="Arial" w:cs="Arial"/>
          <w:sz w:val="22"/>
          <w:szCs w:val="22"/>
        </w:rPr>
        <w:t>Records the match as a triplet (Offset, Length, Next Character).</w:t>
      </w:r>
    </w:p>
    <w:p w14:paraId="2B506C57" w14:textId="5BB7C78A" w:rsidR="002422AE" w:rsidRDefault="002422AE" w:rsidP="002422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  <w:r w:rsidRPr="002422AE">
        <w:rPr>
          <w:rFonts w:ascii="Arial" w:hAnsi="Arial" w:cs="Arial"/>
          <w:sz w:val="22"/>
          <w:szCs w:val="22"/>
        </w:rPr>
        <w:t>-</w:t>
      </w:r>
      <w:r w:rsidRPr="002422AE">
        <w:rPr>
          <w:rFonts w:ascii="Arial" w:hAnsi="Arial" w:cs="Arial"/>
          <w:sz w:val="22"/>
          <w:szCs w:val="22"/>
        </w:rPr>
        <w:t>Keeps scanning until the input text is completely compressed.</w:t>
      </w:r>
    </w:p>
    <w:p w14:paraId="1B6D25FD" w14:textId="77777777" w:rsidR="002422AE" w:rsidRPr="002422AE" w:rsidRDefault="002422AE" w:rsidP="002422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</w:p>
    <w:p w14:paraId="47591D7F" w14:textId="68CE7566" w:rsidR="002422AE" w:rsidRPr="002422AE" w:rsidRDefault="002422AE" w:rsidP="002422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7030A0"/>
        </w:rPr>
      </w:pPr>
      <w:r w:rsidRPr="002422AE">
        <w:rPr>
          <w:rFonts w:ascii="Arial" w:hAnsi="Arial" w:cs="Arial"/>
          <w:color w:val="7030A0"/>
        </w:rPr>
        <w:t>Decompression Algorithm</w:t>
      </w:r>
      <w:r w:rsidRPr="002422AE">
        <w:rPr>
          <w:rFonts w:ascii="Arial" w:hAnsi="Arial" w:cs="Arial"/>
          <w:color w:val="7030A0"/>
        </w:rPr>
        <w:t>:</w:t>
      </w:r>
    </w:p>
    <w:p w14:paraId="40CD6D73" w14:textId="47A95CD2" w:rsidR="002422AE" w:rsidRPr="002422AE" w:rsidRDefault="002422AE" w:rsidP="002422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  <w:r w:rsidRPr="002422AE">
        <w:rPr>
          <w:rFonts w:ascii="Arial" w:hAnsi="Arial" w:cs="Arial"/>
          <w:sz w:val="22"/>
          <w:szCs w:val="22"/>
        </w:rPr>
        <w:t>The decompression processes are as follows:</w:t>
      </w:r>
    </w:p>
    <w:p w14:paraId="23ECA63A" w14:textId="2461292F" w:rsidR="002422AE" w:rsidRPr="002422AE" w:rsidRDefault="002422AE" w:rsidP="002422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2422AE">
        <w:rPr>
          <w:rFonts w:ascii="Arial" w:hAnsi="Arial" w:cs="Arial"/>
          <w:sz w:val="22"/>
          <w:szCs w:val="22"/>
        </w:rPr>
        <w:t>Comprehends the compressed triplets (Offset, Length, Next Character).</w:t>
      </w:r>
    </w:p>
    <w:p w14:paraId="48B1C38E" w14:textId="3E75A892" w:rsidR="002422AE" w:rsidRPr="002422AE" w:rsidRDefault="002422AE" w:rsidP="002422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2422AE">
        <w:rPr>
          <w:rFonts w:ascii="Arial" w:hAnsi="Arial" w:cs="Arial"/>
          <w:sz w:val="22"/>
          <w:szCs w:val="22"/>
        </w:rPr>
        <w:t>Recovers the original paragraph by looking up previously decoded characters and using them as references.</w:t>
      </w:r>
    </w:p>
    <w:p w14:paraId="66A7F92C" w14:textId="3C6F92F1" w:rsidR="002422AE" w:rsidRDefault="002422AE" w:rsidP="002422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2422AE">
        <w:rPr>
          <w:rFonts w:ascii="Arial" w:hAnsi="Arial" w:cs="Arial"/>
          <w:sz w:val="22"/>
          <w:szCs w:val="22"/>
        </w:rPr>
        <w:t xml:space="preserve">Adds the required next character to </w:t>
      </w:r>
      <w:r w:rsidRPr="002422AE">
        <w:rPr>
          <w:rFonts w:ascii="Arial" w:hAnsi="Arial" w:cs="Arial"/>
          <w:sz w:val="22"/>
          <w:szCs w:val="22"/>
        </w:rPr>
        <w:t>meet</w:t>
      </w:r>
      <w:r w:rsidRPr="002422AE">
        <w:rPr>
          <w:rFonts w:ascii="Arial" w:hAnsi="Arial" w:cs="Arial"/>
          <w:sz w:val="22"/>
          <w:szCs w:val="22"/>
        </w:rPr>
        <w:t xml:space="preserve"> the text completion.</w:t>
      </w:r>
    </w:p>
    <w:p w14:paraId="5AECE5EF" w14:textId="77777777" w:rsidR="00CC2B43" w:rsidRDefault="00CC2B43" w:rsidP="00CC2B43"/>
    <w:p w14:paraId="5C3CD641" w14:textId="77777777" w:rsidR="002422AE" w:rsidRPr="002422AE" w:rsidRDefault="002422AE" w:rsidP="002422AE">
      <w:pPr>
        <w:tabs>
          <w:tab w:val="left" w:pos="7596"/>
        </w:tabs>
        <w:rPr>
          <w:color w:val="7030A0"/>
        </w:rPr>
      </w:pPr>
      <w:r w:rsidRPr="002422AE">
        <w:rPr>
          <w:color w:val="7030A0"/>
        </w:rPr>
        <w:t>The Main Components:</w:t>
      </w:r>
    </w:p>
    <w:p w14:paraId="4F0017F9" w14:textId="4097BB87" w:rsidR="002422AE" w:rsidRDefault="002422AE" w:rsidP="002422AE">
      <w:pPr>
        <w:tabs>
          <w:tab w:val="left" w:pos="7596"/>
        </w:tabs>
      </w:pPr>
      <w:r>
        <w:br/>
      </w:r>
      <w:proofErr w:type="gramStart"/>
      <w:r w:rsidRPr="002422AE">
        <w:rPr>
          <w:b/>
          <w:bCs/>
        </w:rPr>
        <w:t>Search</w:t>
      </w:r>
      <w:proofErr w:type="gramEnd"/>
      <w:r w:rsidRPr="002422AE">
        <w:rPr>
          <w:b/>
          <w:bCs/>
        </w:rPr>
        <w:t xml:space="preserve"> </w:t>
      </w:r>
      <w:r w:rsidRPr="002422AE">
        <w:rPr>
          <w:b/>
          <w:bCs/>
        </w:rPr>
        <w:t>Buffer</w:t>
      </w:r>
      <w:r w:rsidRPr="002422AE">
        <w:t xml:space="preserve"> </w:t>
      </w:r>
      <w:r w:rsidRPr="002422AE">
        <w:rPr>
          <w:rFonts w:ascii="Arial" w:hAnsi="Arial" w:cs="Arial"/>
        </w:rPr>
        <w:t>→</w:t>
      </w:r>
      <w:r w:rsidRPr="002422AE">
        <w:t xml:space="preserve"> Stores already seen characters.</w:t>
      </w:r>
    </w:p>
    <w:p w14:paraId="5DDDE3DA" w14:textId="0D0E32F6" w:rsidR="00CC2B43" w:rsidRDefault="002422AE" w:rsidP="002422AE">
      <w:pPr>
        <w:tabs>
          <w:tab w:val="left" w:pos="7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5B5AC" wp14:editId="2934D1EB">
                <wp:simplePos x="0" y="0"/>
                <wp:positionH relativeFrom="column">
                  <wp:posOffset>-106680</wp:posOffset>
                </wp:positionH>
                <wp:positionV relativeFrom="paragraph">
                  <wp:posOffset>1127125</wp:posOffset>
                </wp:positionV>
                <wp:extent cx="6873240" cy="7620"/>
                <wp:effectExtent l="19050" t="19050" r="22860" b="30480"/>
                <wp:wrapNone/>
                <wp:docPr id="619706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3240" cy="762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798FA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88.75pt" to="532.8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" strokeweight="3pt">
                <v:stroke miterlimit="4" joinstyle="miter"/>
              </v:line>
            </w:pict>
          </mc:Fallback>
        </mc:AlternateContent>
      </w:r>
      <w:r w:rsidRPr="002422AE">
        <w:br/>
      </w:r>
      <w:r w:rsidRPr="002422AE">
        <w:rPr>
          <w:b/>
          <w:bCs/>
        </w:rPr>
        <w:t>Lookahead Buffer</w:t>
      </w:r>
      <w:r w:rsidRPr="002422AE">
        <w:t xml:space="preserve"> </w:t>
      </w:r>
      <w:r w:rsidRPr="002422AE">
        <w:rPr>
          <w:rFonts w:ascii="Arial" w:hAnsi="Arial" w:cs="Arial"/>
        </w:rPr>
        <w:t>→</w:t>
      </w:r>
      <w:r w:rsidRPr="002422AE">
        <w:t xml:space="preserve"> Contains upcoming characters to be processed.</w:t>
      </w:r>
      <w:r w:rsidR="00CC2B43">
        <w:tab/>
      </w:r>
    </w:p>
    <w:p w14:paraId="519FA518" w14:textId="77777777" w:rsidR="002422AE" w:rsidRPr="002422AE" w:rsidRDefault="002422AE" w:rsidP="002422AE"/>
    <w:p w14:paraId="704DC9D1" w14:textId="77777777" w:rsidR="002422AE" w:rsidRPr="002422AE" w:rsidRDefault="002422AE" w:rsidP="002422AE"/>
    <w:p w14:paraId="1C1AC96A" w14:textId="77777777" w:rsidR="002422AE" w:rsidRPr="002422AE" w:rsidRDefault="002422AE" w:rsidP="002422AE"/>
    <w:p w14:paraId="04B19E19" w14:textId="77777777" w:rsidR="002422AE" w:rsidRPr="002422AE" w:rsidRDefault="002422AE" w:rsidP="002422AE"/>
    <w:p w14:paraId="1325C301" w14:textId="77777777" w:rsidR="002422AE" w:rsidRPr="002422AE" w:rsidRDefault="002422AE" w:rsidP="002422AE"/>
    <w:p w14:paraId="40349C8D" w14:textId="77777777" w:rsidR="002422AE" w:rsidRPr="002422AE" w:rsidRDefault="002422AE" w:rsidP="002422AE"/>
    <w:p w14:paraId="247A75A0" w14:textId="77777777" w:rsidR="002422AE" w:rsidRDefault="002422AE" w:rsidP="002422AE"/>
    <w:p w14:paraId="45C4A0E7" w14:textId="235DA027" w:rsidR="002422AE" w:rsidRDefault="002422AE" w:rsidP="002422AE">
      <w:pPr>
        <w:tabs>
          <w:tab w:val="left" w:pos="4548"/>
        </w:tabs>
      </w:pPr>
      <w:r>
        <w:tab/>
      </w:r>
    </w:p>
    <w:p w14:paraId="75E741F2" w14:textId="77777777" w:rsidR="002422AE" w:rsidRDefault="002422AE" w:rsidP="002422AE">
      <w:pPr>
        <w:tabs>
          <w:tab w:val="left" w:pos="4548"/>
        </w:tabs>
      </w:pPr>
    </w:p>
    <w:p w14:paraId="176A7B69" w14:textId="77777777" w:rsidR="002422AE" w:rsidRDefault="002422AE" w:rsidP="002422AE">
      <w:pPr>
        <w:tabs>
          <w:tab w:val="left" w:pos="4548"/>
        </w:tabs>
      </w:pPr>
    </w:p>
    <w:p w14:paraId="4272C534" w14:textId="2187CB89" w:rsidR="00DC5B3D" w:rsidRDefault="002422AE" w:rsidP="00DC5B3D">
      <w:pPr>
        <w:tabs>
          <w:tab w:val="left" w:pos="4548"/>
        </w:tabs>
      </w:pPr>
      <w:r w:rsidRPr="002422AE">
        <w:rPr>
          <w:color w:val="7030A0"/>
          <w:sz w:val="28"/>
          <w:szCs w:val="28"/>
        </w:rPr>
        <w:lastRenderedPageBreak/>
        <w:t>The Algorithm Implementation:</w:t>
      </w:r>
    </w:p>
    <w:p w14:paraId="620475D5" w14:textId="77777777" w:rsidR="00DC5B3D" w:rsidRDefault="00DC5B3D" w:rsidP="002422AE">
      <w:pPr>
        <w:tabs>
          <w:tab w:val="left" w:pos="4548"/>
        </w:tabs>
      </w:pPr>
    </w:p>
    <w:p w14:paraId="1B86A220" w14:textId="4C2C8236" w:rsidR="00DC5B3D" w:rsidRPr="00DC5B3D" w:rsidRDefault="00DC5B3D" w:rsidP="00DC5B3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70C0"/>
        </w:rPr>
      </w:pPr>
      <w:r w:rsidRPr="00DC5B3D">
        <w:rPr>
          <w:rFonts w:ascii="Arial" w:hAnsi="Arial" w:cs="Arial"/>
          <w:color w:val="0070C0"/>
        </w:rPr>
        <w:t>Compression Algorithm:</w:t>
      </w:r>
    </w:p>
    <w:p w14:paraId="72F36FB2" w14:textId="54746B1C" w:rsidR="00DC5B3D" w:rsidRDefault="00DC5B3D" w:rsidP="002422AE">
      <w:pPr>
        <w:tabs>
          <w:tab w:val="left" w:pos="4548"/>
        </w:tabs>
      </w:pPr>
      <w:r w:rsidRPr="00DC5B3D">
        <w:drawing>
          <wp:inline distT="0" distB="0" distL="0" distR="0" wp14:anchorId="3A27F705" wp14:editId="23931779">
            <wp:extent cx="6858000" cy="3841115"/>
            <wp:effectExtent l="0" t="0" r="0" b="6985"/>
            <wp:docPr id="20180455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45504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2AE">
        <w:br/>
      </w:r>
    </w:p>
    <w:p w14:paraId="2859EC35" w14:textId="38A1344B" w:rsidR="00DC5B3D" w:rsidRDefault="00DC5B3D" w:rsidP="002422AE">
      <w:pPr>
        <w:tabs>
          <w:tab w:val="left" w:pos="4548"/>
        </w:tabs>
      </w:pPr>
      <w:r w:rsidRPr="00DC5B3D">
        <w:drawing>
          <wp:inline distT="0" distB="0" distL="0" distR="0" wp14:anchorId="1B6005F4" wp14:editId="056343CB">
            <wp:extent cx="6858000" cy="3942080"/>
            <wp:effectExtent l="0" t="0" r="0" b="1270"/>
            <wp:docPr id="87742899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28997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BFD7" w14:textId="77777777" w:rsidR="000F06C0" w:rsidRDefault="000F06C0" w:rsidP="00DC5B3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70C0"/>
        </w:rPr>
      </w:pPr>
    </w:p>
    <w:p w14:paraId="187000CB" w14:textId="63672E3D" w:rsidR="00DC5B3D" w:rsidRPr="000F06C0" w:rsidRDefault="00DC5B3D" w:rsidP="00DC5B3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0F06C0">
        <w:rPr>
          <w:rFonts w:ascii="Arial" w:hAnsi="Arial" w:cs="Arial"/>
          <w:color w:val="0070C0"/>
          <w:sz w:val="22"/>
          <w:szCs w:val="22"/>
        </w:rPr>
        <w:lastRenderedPageBreak/>
        <w:t>Decompression Algorithm:</w:t>
      </w:r>
    </w:p>
    <w:p w14:paraId="43DE9620" w14:textId="5B267311" w:rsidR="00DC5B3D" w:rsidRDefault="00DC5B3D" w:rsidP="002422AE">
      <w:pPr>
        <w:tabs>
          <w:tab w:val="left" w:pos="4548"/>
        </w:tabs>
      </w:pPr>
      <w:r w:rsidRPr="00DC5B3D">
        <w:drawing>
          <wp:inline distT="0" distB="0" distL="0" distR="0" wp14:anchorId="04C0170A" wp14:editId="1D4F6D42">
            <wp:extent cx="6858000" cy="3992880"/>
            <wp:effectExtent l="0" t="0" r="0" b="7620"/>
            <wp:docPr id="194929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95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0B91" w14:textId="77777777" w:rsidR="00DC5B3D" w:rsidRDefault="00DC5B3D" w:rsidP="00DC5B3D"/>
    <w:p w14:paraId="28D5B7B1" w14:textId="77777777" w:rsidR="000F06C0" w:rsidRDefault="00DC5B3D" w:rsidP="00DC5B3D">
      <w:pPr>
        <w:rPr>
          <w:color w:val="0070C0"/>
        </w:rPr>
      </w:pPr>
      <w:proofErr w:type="gramStart"/>
      <w:r w:rsidRPr="000F06C0">
        <w:rPr>
          <w:color w:val="0070C0"/>
          <w:sz w:val="22"/>
          <w:szCs w:val="22"/>
        </w:rPr>
        <w:t xml:space="preserve">Main </w:t>
      </w:r>
      <w:r w:rsidRPr="00DC5B3D">
        <w:rPr>
          <w:color w:val="0070C0"/>
        </w:rPr>
        <w:t>:</w:t>
      </w:r>
      <w:proofErr w:type="gramEnd"/>
    </w:p>
    <w:p w14:paraId="5C29F73F" w14:textId="3CC8E732" w:rsidR="00DC5B3D" w:rsidRDefault="000F06C0" w:rsidP="0060185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FE30B" wp14:editId="4BFF3029">
                <wp:simplePos x="0" y="0"/>
                <wp:positionH relativeFrom="column">
                  <wp:posOffset>-220980</wp:posOffset>
                </wp:positionH>
                <wp:positionV relativeFrom="paragraph">
                  <wp:posOffset>4629150</wp:posOffset>
                </wp:positionV>
                <wp:extent cx="7284720" cy="41910"/>
                <wp:effectExtent l="19050" t="19050" r="30480" b="34290"/>
                <wp:wrapNone/>
                <wp:docPr id="10468146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4720" cy="4191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72484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364.5pt" to="556.2pt,3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" strokeweight="3pt">
                <v:stroke miterlimit="4" joinstyle="miter"/>
              </v:line>
            </w:pict>
          </mc:Fallback>
        </mc:AlternateContent>
      </w:r>
      <w:r w:rsidR="00DC5B3D">
        <w:br/>
      </w:r>
      <w:r w:rsidRPr="000F06C0">
        <w:drawing>
          <wp:inline distT="0" distB="0" distL="0" distR="0" wp14:anchorId="345E7E32" wp14:editId="6777F04B">
            <wp:extent cx="6858000" cy="4015740"/>
            <wp:effectExtent l="0" t="0" r="0" b="3810"/>
            <wp:docPr id="45881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11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FFB6" w14:textId="05BA8D8E" w:rsidR="00DC5B3D" w:rsidRPr="00DC5B3D" w:rsidRDefault="00DC5B3D" w:rsidP="00DC5B3D">
      <w:pPr>
        <w:tabs>
          <w:tab w:val="left" w:pos="4344"/>
        </w:tabs>
        <w:rPr>
          <w:color w:val="7030A0"/>
          <w:sz w:val="36"/>
          <w:szCs w:val="36"/>
        </w:rPr>
      </w:pPr>
      <w:r w:rsidRPr="00DC5B3D">
        <w:rPr>
          <w:color w:val="7030A0"/>
          <w:sz w:val="36"/>
          <w:szCs w:val="36"/>
        </w:rPr>
        <w:lastRenderedPageBreak/>
        <w:t>Test Cases:</w:t>
      </w:r>
    </w:p>
    <w:p w14:paraId="7CDA7F46" w14:textId="77777777" w:rsidR="00DC5B3D" w:rsidRDefault="00DC5B3D" w:rsidP="00DC5B3D">
      <w:pPr>
        <w:tabs>
          <w:tab w:val="left" w:pos="4344"/>
        </w:tabs>
      </w:pPr>
    </w:p>
    <w:p w14:paraId="6BC597CE" w14:textId="17E77EB2" w:rsidR="00DC5B3D" w:rsidRDefault="00DC5B3D" w:rsidP="00DC5B3D">
      <w:pPr>
        <w:tabs>
          <w:tab w:val="left" w:pos="4344"/>
        </w:tabs>
        <w:rPr>
          <w:color w:val="002060"/>
          <w:sz w:val="28"/>
          <w:szCs w:val="28"/>
        </w:rPr>
      </w:pPr>
      <w:r w:rsidRPr="00DC5B3D">
        <w:rPr>
          <w:color w:val="002060"/>
          <w:sz w:val="28"/>
          <w:szCs w:val="28"/>
        </w:rPr>
        <w:t>Test Case 1: Sequence</w:t>
      </w:r>
      <w:r>
        <w:rPr>
          <w:color w:val="002060"/>
          <w:sz w:val="28"/>
          <w:szCs w:val="28"/>
        </w:rPr>
        <w:t>:</w:t>
      </w:r>
    </w:p>
    <w:p w14:paraId="7D146FE0" w14:textId="0B1910D2" w:rsidR="000F06C0" w:rsidRPr="000F06C0" w:rsidRDefault="00601857" w:rsidP="00DC5B3D">
      <w:pPr>
        <w:tabs>
          <w:tab w:val="left" w:pos="4344"/>
        </w:tabs>
        <w:rPr>
          <w:color w:val="002060"/>
        </w:rPr>
      </w:pPr>
      <w:r w:rsidRPr="000F06C0">
        <w:rPr>
          <w:color w:val="002060"/>
        </w:rPr>
        <w:t>Original:</w:t>
      </w:r>
    </w:p>
    <w:p w14:paraId="7D83F6B0" w14:textId="77777777" w:rsidR="000F06C0" w:rsidRPr="000F06C0" w:rsidRDefault="000F06C0" w:rsidP="000F06C0">
      <w:pPr>
        <w:tabs>
          <w:tab w:val="left" w:pos="4344"/>
        </w:tabs>
        <w:rPr>
          <w:color w:val="002060"/>
          <w:sz w:val="20"/>
          <w:szCs w:val="20"/>
        </w:rPr>
      </w:pPr>
    </w:p>
    <w:p w14:paraId="02256533" w14:textId="350DB770" w:rsidR="000F06C0" w:rsidRDefault="000F06C0" w:rsidP="00DC5B3D">
      <w:pPr>
        <w:tabs>
          <w:tab w:val="left" w:pos="4344"/>
        </w:tabs>
        <w:rPr>
          <w:color w:val="002060"/>
          <w:sz w:val="28"/>
          <w:szCs w:val="28"/>
        </w:rPr>
      </w:pPr>
      <w:r w:rsidRPr="000F06C0">
        <w:rPr>
          <w:color w:val="002060"/>
          <w:sz w:val="28"/>
          <w:szCs w:val="28"/>
        </w:rPr>
        <w:drawing>
          <wp:inline distT="0" distB="0" distL="0" distR="0" wp14:anchorId="6A4320AC" wp14:editId="2C495049">
            <wp:extent cx="1857634" cy="590632"/>
            <wp:effectExtent l="0" t="0" r="9525" b="0"/>
            <wp:docPr id="90836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69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538D" w14:textId="77777777" w:rsidR="000F06C0" w:rsidRDefault="000F06C0" w:rsidP="00DC5B3D">
      <w:pPr>
        <w:tabs>
          <w:tab w:val="left" w:pos="4344"/>
        </w:tabs>
        <w:rPr>
          <w:color w:val="002060"/>
          <w:sz w:val="28"/>
          <w:szCs w:val="28"/>
        </w:rPr>
      </w:pPr>
    </w:p>
    <w:p w14:paraId="6C5D8148" w14:textId="00E50A42" w:rsidR="000F06C0" w:rsidRDefault="000F06C0" w:rsidP="000F06C0">
      <w:pPr>
        <w:tabs>
          <w:tab w:val="left" w:pos="4344"/>
        </w:tabs>
        <w:rPr>
          <w:sz w:val="20"/>
          <w:szCs w:val="20"/>
        </w:rPr>
      </w:pPr>
      <w:r w:rsidRPr="000F06C0">
        <w:rPr>
          <w:b/>
          <w:bCs/>
          <w:sz w:val="20"/>
          <w:szCs w:val="20"/>
        </w:rPr>
        <w:t>Original Size:</w:t>
      </w:r>
      <w:r w:rsidRPr="000F06C0">
        <w:rPr>
          <w:sz w:val="20"/>
          <w:szCs w:val="20"/>
        </w:rPr>
        <w:t xml:space="preserve"> 8 </w:t>
      </w:r>
      <w:proofErr w:type="gramStart"/>
      <w:r w:rsidRPr="000F06C0">
        <w:rPr>
          <w:sz w:val="20"/>
          <w:szCs w:val="20"/>
        </w:rPr>
        <w:t>characters × 8 bits</w:t>
      </w:r>
      <w:proofErr w:type="gramEnd"/>
      <w:r w:rsidRPr="000F06C0">
        <w:rPr>
          <w:sz w:val="20"/>
          <w:szCs w:val="20"/>
        </w:rPr>
        <w:t xml:space="preserve"> = 64 bits</w:t>
      </w:r>
    </w:p>
    <w:p w14:paraId="5E83D645" w14:textId="77777777" w:rsidR="00601857" w:rsidRPr="000F06C0" w:rsidRDefault="00601857" w:rsidP="000F06C0">
      <w:pPr>
        <w:tabs>
          <w:tab w:val="left" w:pos="4344"/>
        </w:tabs>
        <w:rPr>
          <w:sz w:val="20"/>
          <w:szCs w:val="20"/>
        </w:rPr>
      </w:pPr>
    </w:p>
    <w:p w14:paraId="00395DEB" w14:textId="157CA740" w:rsidR="00DC5B3D" w:rsidRDefault="000F06C0" w:rsidP="00DC5B3D">
      <w:pPr>
        <w:tabs>
          <w:tab w:val="left" w:pos="4344"/>
        </w:tabs>
        <w:rPr>
          <w:color w:val="002060"/>
          <w:sz w:val="28"/>
          <w:szCs w:val="28"/>
        </w:rPr>
      </w:pPr>
      <w:r w:rsidRPr="000F06C0">
        <w:rPr>
          <w:color w:val="002060"/>
        </w:rPr>
        <w:t>Compressed</w:t>
      </w:r>
      <w:r>
        <w:rPr>
          <w:color w:val="002060"/>
          <w:sz w:val="28"/>
          <w:szCs w:val="28"/>
        </w:rPr>
        <w:t>:</w:t>
      </w:r>
    </w:p>
    <w:p w14:paraId="49402F90" w14:textId="77777777" w:rsidR="000F06C0" w:rsidRDefault="000F06C0" w:rsidP="00DC5B3D">
      <w:pPr>
        <w:tabs>
          <w:tab w:val="left" w:pos="4344"/>
        </w:tabs>
        <w:rPr>
          <w:color w:val="002060"/>
          <w:sz w:val="28"/>
          <w:szCs w:val="28"/>
        </w:rPr>
      </w:pPr>
    </w:p>
    <w:p w14:paraId="5E872271" w14:textId="1CF39B1B" w:rsidR="000F06C0" w:rsidRDefault="000F06C0" w:rsidP="00DC5B3D">
      <w:pPr>
        <w:tabs>
          <w:tab w:val="left" w:pos="4344"/>
        </w:tabs>
        <w:rPr>
          <w:color w:val="002060"/>
          <w:sz w:val="28"/>
          <w:szCs w:val="28"/>
        </w:rPr>
      </w:pPr>
      <w:r w:rsidRPr="000F06C0">
        <w:rPr>
          <w:color w:val="002060"/>
          <w:sz w:val="28"/>
          <w:szCs w:val="28"/>
        </w:rPr>
        <w:drawing>
          <wp:inline distT="0" distB="0" distL="0" distR="0" wp14:anchorId="48921E8B" wp14:editId="28AA9C21">
            <wp:extent cx="3801005" cy="885949"/>
            <wp:effectExtent l="0" t="0" r="0" b="9525"/>
            <wp:docPr id="62624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454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1816" w14:textId="2B003CA0" w:rsidR="000F06C0" w:rsidRDefault="000F06C0" w:rsidP="000F06C0">
      <w:pPr>
        <w:tabs>
          <w:tab w:val="left" w:pos="4344"/>
        </w:tabs>
        <w:rPr>
          <w:sz w:val="20"/>
          <w:szCs w:val="20"/>
        </w:rPr>
      </w:pPr>
      <w:r w:rsidRPr="000F06C0">
        <w:rPr>
          <w:b/>
          <w:bCs/>
          <w:sz w:val="20"/>
          <w:szCs w:val="20"/>
        </w:rPr>
        <w:t>Compressed Size:</w:t>
      </w:r>
      <w:r w:rsidRPr="000F06C0">
        <w:rPr>
          <w:sz w:val="20"/>
          <w:szCs w:val="20"/>
        </w:rPr>
        <w:t xml:space="preserve"> 3 triplets × (2+2+8) bits = 36 bits</w:t>
      </w:r>
    </w:p>
    <w:p w14:paraId="709ED646" w14:textId="77777777" w:rsidR="000F06C0" w:rsidRPr="000F06C0" w:rsidRDefault="000F06C0" w:rsidP="000F06C0">
      <w:pPr>
        <w:tabs>
          <w:tab w:val="left" w:pos="4344"/>
        </w:tabs>
        <w:rPr>
          <w:sz w:val="20"/>
          <w:szCs w:val="20"/>
        </w:rPr>
      </w:pPr>
    </w:p>
    <w:p w14:paraId="03043200" w14:textId="546CF223" w:rsidR="00DC5B3D" w:rsidRDefault="000F06C0" w:rsidP="000F06C0">
      <w:pPr>
        <w:tabs>
          <w:tab w:val="left" w:pos="4344"/>
        </w:tabs>
        <w:rPr>
          <w:sz w:val="20"/>
          <w:szCs w:val="20"/>
        </w:rPr>
      </w:pPr>
      <w:r w:rsidRPr="000F06C0">
        <w:rPr>
          <w:b/>
          <w:bCs/>
          <w:sz w:val="20"/>
          <w:szCs w:val="20"/>
        </w:rPr>
        <w:t>Compression Ratio:</w:t>
      </w:r>
      <w:r w:rsidRPr="000F06C0">
        <w:rPr>
          <w:sz w:val="20"/>
          <w:szCs w:val="20"/>
        </w:rPr>
        <w:t xml:space="preserve"> (36 / 64) × 100 = 56.25%</w:t>
      </w:r>
    </w:p>
    <w:p w14:paraId="248E0222" w14:textId="77777777" w:rsidR="00601857" w:rsidRDefault="00601857" w:rsidP="000F06C0">
      <w:pPr>
        <w:tabs>
          <w:tab w:val="left" w:pos="4344"/>
        </w:tabs>
        <w:rPr>
          <w:sz w:val="20"/>
          <w:szCs w:val="20"/>
        </w:rPr>
      </w:pPr>
    </w:p>
    <w:p w14:paraId="5A8F85FD" w14:textId="746CF416" w:rsidR="000F06C0" w:rsidRDefault="00601857" w:rsidP="000F06C0">
      <w:pPr>
        <w:tabs>
          <w:tab w:val="left" w:pos="4344"/>
        </w:tabs>
        <w:rPr>
          <w:color w:val="00B050"/>
          <w:sz w:val="20"/>
          <w:szCs w:val="20"/>
        </w:rPr>
      </w:pPr>
      <w:r w:rsidRPr="00601857">
        <w:rPr>
          <w:color w:val="00B050"/>
          <w:sz w:val="20"/>
          <w:szCs w:val="20"/>
        </w:rPr>
        <w:t xml:space="preserve">repeated sequence is handled effectively </w:t>
      </w:r>
    </w:p>
    <w:p w14:paraId="3D4DD64C" w14:textId="12DCD9B8" w:rsidR="00601857" w:rsidRDefault="00601857" w:rsidP="000F06C0">
      <w:pPr>
        <w:tabs>
          <w:tab w:val="left" w:pos="4344"/>
        </w:tabs>
        <w:rPr>
          <w:sz w:val="20"/>
          <w:szCs w:val="20"/>
        </w:rPr>
      </w:pPr>
      <w:r w:rsidRPr="00601857">
        <w:rPr>
          <w:b/>
          <w:bCs/>
          <w:noProof/>
          <w:color w:val="00B0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5A269" wp14:editId="23488DCB">
                <wp:simplePos x="0" y="0"/>
                <wp:positionH relativeFrom="column">
                  <wp:posOffset>-95250</wp:posOffset>
                </wp:positionH>
                <wp:positionV relativeFrom="paragraph">
                  <wp:posOffset>92075</wp:posOffset>
                </wp:positionV>
                <wp:extent cx="6709410" cy="26670"/>
                <wp:effectExtent l="19050" t="19050" r="34290" b="30480"/>
                <wp:wrapNone/>
                <wp:docPr id="12614991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9410" cy="2667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B7CFE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7.25pt" to="520.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" strokeweight="3pt">
                <v:stroke miterlimit="4" joinstyle="miter"/>
              </v:line>
            </w:pict>
          </mc:Fallback>
        </mc:AlternateContent>
      </w:r>
    </w:p>
    <w:p w14:paraId="53E23397" w14:textId="77777777" w:rsidR="000F06C0" w:rsidRPr="000F06C0" w:rsidRDefault="000F06C0" w:rsidP="000F06C0">
      <w:pPr>
        <w:tabs>
          <w:tab w:val="left" w:pos="4344"/>
        </w:tabs>
        <w:rPr>
          <w:sz w:val="20"/>
          <w:szCs w:val="20"/>
        </w:rPr>
      </w:pPr>
    </w:p>
    <w:p w14:paraId="1224BA9B" w14:textId="55D16421" w:rsidR="00DC5B3D" w:rsidRDefault="00601857" w:rsidP="00601857">
      <w:pPr>
        <w:tabs>
          <w:tab w:val="left" w:pos="4344"/>
        </w:tabs>
        <w:rPr>
          <w:color w:val="002060"/>
        </w:rPr>
      </w:pPr>
      <w:r w:rsidRPr="00601857">
        <w:rPr>
          <w:color w:val="002060"/>
        </w:rPr>
        <w:t>Test Case 2: Repeating Characters</w:t>
      </w:r>
    </w:p>
    <w:p w14:paraId="2B8A90B3" w14:textId="6B19F363" w:rsidR="00601857" w:rsidRDefault="00601857" w:rsidP="00601857">
      <w:pPr>
        <w:tabs>
          <w:tab w:val="left" w:pos="4344"/>
        </w:tabs>
        <w:rPr>
          <w:color w:val="002060"/>
        </w:rPr>
      </w:pPr>
      <w:r w:rsidRPr="000F06C0">
        <w:rPr>
          <w:color w:val="002060"/>
        </w:rPr>
        <w:t>Original:</w:t>
      </w:r>
    </w:p>
    <w:p w14:paraId="5B92B17E" w14:textId="77777777" w:rsidR="00601857" w:rsidRPr="00601857" w:rsidRDefault="00601857" w:rsidP="00601857">
      <w:pPr>
        <w:tabs>
          <w:tab w:val="left" w:pos="4344"/>
        </w:tabs>
        <w:rPr>
          <w:color w:val="002060"/>
        </w:rPr>
      </w:pPr>
    </w:p>
    <w:p w14:paraId="70C17A57" w14:textId="7E1D92D9" w:rsidR="00DC5B3D" w:rsidRDefault="00601857" w:rsidP="00DC5B3D">
      <w:pPr>
        <w:tabs>
          <w:tab w:val="left" w:pos="4344"/>
        </w:tabs>
      </w:pPr>
      <w:r w:rsidRPr="00601857">
        <w:drawing>
          <wp:inline distT="0" distB="0" distL="0" distR="0" wp14:anchorId="4F978AD6" wp14:editId="03B62543">
            <wp:extent cx="3210373" cy="733527"/>
            <wp:effectExtent l="0" t="0" r="9525" b="9525"/>
            <wp:docPr id="67637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758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2A58" w14:textId="2B29A69B" w:rsidR="00DC5B3D" w:rsidRDefault="00601857" w:rsidP="00601857">
      <w:pPr>
        <w:tabs>
          <w:tab w:val="left" w:pos="4344"/>
        </w:tabs>
        <w:rPr>
          <w:sz w:val="20"/>
          <w:szCs w:val="20"/>
        </w:rPr>
      </w:pPr>
      <w:r w:rsidRPr="00601857">
        <w:rPr>
          <w:b/>
          <w:bCs/>
          <w:sz w:val="20"/>
          <w:szCs w:val="20"/>
        </w:rPr>
        <w:t>Original Size:</w:t>
      </w:r>
      <w:r w:rsidRPr="00601857">
        <w:rPr>
          <w:sz w:val="20"/>
          <w:szCs w:val="20"/>
        </w:rPr>
        <w:t xml:space="preserve"> 10 </w:t>
      </w:r>
      <w:proofErr w:type="gramStart"/>
      <w:r w:rsidRPr="00601857">
        <w:rPr>
          <w:sz w:val="20"/>
          <w:szCs w:val="20"/>
        </w:rPr>
        <w:t>characters × 8 bits</w:t>
      </w:r>
      <w:proofErr w:type="gramEnd"/>
      <w:r w:rsidRPr="00601857">
        <w:rPr>
          <w:sz w:val="20"/>
          <w:szCs w:val="20"/>
        </w:rPr>
        <w:t xml:space="preserve"> = 80 bits</w:t>
      </w:r>
    </w:p>
    <w:p w14:paraId="7EA8BE37" w14:textId="77777777" w:rsidR="00601857" w:rsidRPr="00601857" w:rsidRDefault="00601857" w:rsidP="00601857">
      <w:pPr>
        <w:tabs>
          <w:tab w:val="left" w:pos="4344"/>
        </w:tabs>
        <w:rPr>
          <w:sz w:val="20"/>
          <w:szCs w:val="20"/>
        </w:rPr>
      </w:pPr>
    </w:p>
    <w:p w14:paraId="6025A039" w14:textId="77777777" w:rsidR="00601857" w:rsidRDefault="00601857" w:rsidP="00601857">
      <w:pPr>
        <w:tabs>
          <w:tab w:val="left" w:pos="4344"/>
        </w:tabs>
        <w:rPr>
          <w:color w:val="002060"/>
          <w:sz w:val="28"/>
          <w:szCs w:val="28"/>
        </w:rPr>
      </w:pPr>
      <w:r w:rsidRPr="000F06C0">
        <w:rPr>
          <w:color w:val="002060"/>
        </w:rPr>
        <w:t>Compressed</w:t>
      </w:r>
      <w:r>
        <w:rPr>
          <w:color w:val="002060"/>
          <w:sz w:val="28"/>
          <w:szCs w:val="28"/>
        </w:rPr>
        <w:t>:</w:t>
      </w:r>
    </w:p>
    <w:p w14:paraId="6D7275C5" w14:textId="77777777" w:rsidR="00601857" w:rsidRDefault="00601857" w:rsidP="00601857">
      <w:pPr>
        <w:tabs>
          <w:tab w:val="left" w:pos="4344"/>
        </w:tabs>
        <w:rPr>
          <w:color w:val="002060"/>
          <w:sz w:val="28"/>
          <w:szCs w:val="28"/>
        </w:rPr>
      </w:pPr>
    </w:p>
    <w:p w14:paraId="47B8A9F0" w14:textId="2DABAC2C" w:rsidR="000F06C0" w:rsidRDefault="00601857" w:rsidP="00601857">
      <w:pPr>
        <w:tabs>
          <w:tab w:val="left" w:pos="4344"/>
        </w:tabs>
      </w:pPr>
      <w:r w:rsidRPr="00601857">
        <w:drawing>
          <wp:inline distT="0" distB="0" distL="0" distR="0" wp14:anchorId="3CE6DD34" wp14:editId="7FC0EE8D">
            <wp:extent cx="3448531" cy="714475"/>
            <wp:effectExtent l="0" t="0" r="0" b="9525"/>
            <wp:docPr id="197486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63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2D78" w14:textId="77777777" w:rsidR="000F06C0" w:rsidRDefault="000F06C0" w:rsidP="00DC5B3D">
      <w:pPr>
        <w:tabs>
          <w:tab w:val="left" w:pos="4344"/>
        </w:tabs>
      </w:pPr>
    </w:p>
    <w:p w14:paraId="58E13802" w14:textId="77777777" w:rsidR="00601857" w:rsidRPr="00601857" w:rsidRDefault="00601857" w:rsidP="00601857">
      <w:pPr>
        <w:tabs>
          <w:tab w:val="left" w:pos="4344"/>
        </w:tabs>
        <w:rPr>
          <w:sz w:val="20"/>
          <w:szCs w:val="20"/>
        </w:rPr>
      </w:pPr>
      <w:r w:rsidRPr="00601857">
        <w:rPr>
          <w:b/>
          <w:bCs/>
          <w:sz w:val="20"/>
          <w:szCs w:val="20"/>
        </w:rPr>
        <w:t>Compressed Size:</w:t>
      </w:r>
      <w:r w:rsidRPr="00601857">
        <w:rPr>
          <w:sz w:val="20"/>
          <w:szCs w:val="20"/>
        </w:rPr>
        <w:t xml:space="preserve"> 2 triplets × (2+2+8) bits = 24 bits</w:t>
      </w:r>
    </w:p>
    <w:p w14:paraId="3F72A439" w14:textId="77777777" w:rsidR="00601857" w:rsidRPr="00601857" w:rsidRDefault="00601857" w:rsidP="00601857">
      <w:pPr>
        <w:tabs>
          <w:tab w:val="left" w:pos="4344"/>
        </w:tabs>
        <w:rPr>
          <w:sz w:val="20"/>
          <w:szCs w:val="20"/>
        </w:rPr>
      </w:pPr>
    </w:p>
    <w:p w14:paraId="532E98A4" w14:textId="77777777" w:rsidR="00601857" w:rsidRPr="00601857" w:rsidRDefault="00601857" w:rsidP="00601857">
      <w:pPr>
        <w:tabs>
          <w:tab w:val="left" w:pos="4344"/>
        </w:tabs>
        <w:rPr>
          <w:sz w:val="20"/>
          <w:szCs w:val="20"/>
        </w:rPr>
      </w:pPr>
      <w:r w:rsidRPr="00601857">
        <w:rPr>
          <w:b/>
          <w:bCs/>
          <w:sz w:val="20"/>
          <w:szCs w:val="20"/>
        </w:rPr>
        <w:t>Compression Ratio:</w:t>
      </w:r>
      <w:r w:rsidRPr="00601857">
        <w:rPr>
          <w:sz w:val="20"/>
          <w:szCs w:val="20"/>
        </w:rPr>
        <w:t xml:space="preserve"> (24 / 80) × 100 = 30%</w:t>
      </w:r>
    </w:p>
    <w:p w14:paraId="1A8491B4" w14:textId="77777777" w:rsidR="00601857" w:rsidRPr="00601857" w:rsidRDefault="00601857" w:rsidP="00601857">
      <w:pPr>
        <w:tabs>
          <w:tab w:val="left" w:pos="4344"/>
        </w:tabs>
      </w:pPr>
    </w:p>
    <w:p w14:paraId="229BB2F8" w14:textId="4D16865B" w:rsidR="00601857" w:rsidRDefault="00601857" w:rsidP="00601857">
      <w:pPr>
        <w:tabs>
          <w:tab w:val="left" w:pos="4344"/>
        </w:tabs>
        <w:rPr>
          <w:sz w:val="20"/>
          <w:szCs w:val="20"/>
        </w:rPr>
      </w:pPr>
      <w:r w:rsidRPr="00601857">
        <w:rPr>
          <w:color w:val="00B050"/>
          <w:sz w:val="20"/>
          <w:szCs w:val="20"/>
        </w:rPr>
        <w:t xml:space="preserve">repeated sequence is handled effectively </w:t>
      </w:r>
    </w:p>
    <w:p w14:paraId="0FF078EE" w14:textId="55BABC16" w:rsidR="000F06C0" w:rsidRDefault="000F06C0" w:rsidP="00DC5B3D">
      <w:pPr>
        <w:tabs>
          <w:tab w:val="left" w:pos="4344"/>
        </w:tabs>
      </w:pPr>
    </w:p>
    <w:p w14:paraId="3FF952B6" w14:textId="742D3708" w:rsidR="000F06C0" w:rsidRDefault="00601857" w:rsidP="00DC5B3D">
      <w:pPr>
        <w:tabs>
          <w:tab w:val="left" w:pos="4344"/>
        </w:tabs>
      </w:pPr>
      <w:r w:rsidRPr="00601857">
        <w:rPr>
          <w:b/>
          <w:bCs/>
          <w:noProof/>
          <w:color w:val="00B0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2D96AB" wp14:editId="36ACB658">
                <wp:simplePos x="0" y="0"/>
                <wp:positionH relativeFrom="column">
                  <wp:posOffset>-64770</wp:posOffset>
                </wp:positionH>
                <wp:positionV relativeFrom="paragraph">
                  <wp:posOffset>154940</wp:posOffset>
                </wp:positionV>
                <wp:extent cx="6709410" cy="26670"/>
                <wp:effectExtent l="19050" t="19050" r="34290" b="30480"/>
                <wp:wrapNone/>
                <wp:docPr id="15630307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9410" cy="2667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0C690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2.2pt" to="523.2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" strokeweight="3pt">
                <v:stroke miterlimit="4" joinstyle="miter"/>
              </v:line>
            </w:pict>
          </mc:Fallback>
        </mc:AlternateContent>
      </w:r>
    </w:p>
    <w:p w14:paraId="66489D95" w14:textId="77777777" w:rsidR="000F06C0" w:rsidRDefault="000F06C0" w:rsidP="00DC5B3D">
      <w:pPr>
        <w:tabs>
          <w:tab w:val="left" w:pos="4344"/>
        </w:tabs>
      </w:pPr>
    </w:p>
    <w:p w14:paraId="3EBBAC72" w14:textId="77777777" w:rsidR="000F06C0" w:rsidRDefault="000F06C0" w:rsidP="00DC5B3D">
      <w:pPr>
        <w:tabs>
          <w:tab w:val="left" w:pos="4344"/>
        </w:tabs>
      </w:pPr>
    </w:p>
    <w:p w14:paraId="09565355" w14:textId="77777777" w:rsidR="000F06C0" w:rsidRDefault="000F06C0" w:rsidP="00DC5B3D">
      <w:pPr>
        <w:tabs>
          <w:tab w:val="left" w:pos="4344"/>
        </w:tabs>
      </w:pPr>
    </w:p>
    <w:p w14:paraId="380BE3F6" w14:textId="7497AAD9" w:rsidR="000F06C0" w:rsidRDefault="00601857" w:rsidP="00601857">
      <w:pPr>
        <w:tabs>
          <w:tab w:val="left" w:pos="4344"/>
        </w:tabs>
      </w:pPr>
      <w:r w:rsidRPr="00601857">
        <w:lastRenderedPageBreak/>
        <w:t>Test Case 3: Long Repetitive Sequence</w:t>
      </w:r>
    </w:p>
    <w:p w14:paraId="588D05A6" w14:textId="072D6341" w:rsidR="00601857" w:rsidRDefault="00601857" w:rsidP="00601857">
      <w:pPr>
        <w:tabs>
          <w:tab w:val="left" w:pos="4344"/>
        </w:tabs>
        <w:rPr>
          <w:color w:val="002060"/>
        </w:rPr>
      </w:pPr>
      <w:r w:rsidRPr="000F06C0">
        <w:rPr>
          <w:color w:val="002060"/>
        </w:rPr>
        <w:t>Original:</w:t>
      </w:r>
    </w:p>
    <w:p w14:paraId="46F0E076" w14:textId="77777777" w:rsidR="00601857" w:rsidRPr="00601857" w:rsidRDefault="00601857" w:rsidP="00601857">
      <w:pPr>
        <w:tabs>
          <w:tab w:val="left" w:pos="4344"/>
        </w:tabs>
        <w:rPr>
          <w:color w:val="002060"/>
        </w:rPr>
      </w:pPr>
    </w:p>
    <w:p w14:paraId="733F5468" w14:textId="549373B1" w:rsidR="00601857" w:rsidRDefault="00601857" w:rsidP="00601857">
      <w:pPr>
        <w:tabs>
          <w:tab w:val="left" w:pos="4344"/>
        </w:tabs>
      </w:pPr>
      <w:r w:rsidRPr="00601857">
        <w:drawing>
          <wp:inline distT="0" distB="0" distL="0" distR="0" wp14:anchorId="37CA38E6" wp14:editId="617EE43A">
            <wp:extent cx="3877216" cy="762106"/>
            <wp:effectExtent l="0" t="0" r="9525" b="0"/>
            <wp:docPr id="89078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869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CAD5" w14:textId="7DFDA15C" w:rsidR="000F06C0" w:rsidRDefault="00601857" w:rsidP="00601857">
      <w:pPr>
        <w:tabs>
          <w:tab w:val="left" w:pos="4344"/>
        </w:tabs>
        <w:rPr>
          <w:sz w:val="20"/>
          <w:szCs w:val="20"/>
        </w:rPr>
      </w:pPr>
      <w:r w:rsidRPr="00601857">
        <w:rPr>
          <w:b/>
          <w:bCs/>
          <w:sz w:val="20"/>
          <w:szCs w:val="20"/>
        </w:rPr>
        <w:t>Original Size:</w:t>
      </w:r>
      <w:r w:rsidRPr="00601857">
        <w:rPr>
          <w:sz w:val="20"/>
          <w:szCs w:val="20"/>
        </w:rPr>
        <w:t xml:space="preserve"> 16 characters × 8 bits = 128 bits</w:t>
      </w:r>
    </w:p>
    <w:p w14:paraId="1C9D5189" w14:textId="77777777" w:rsidR="00601857" w:rsidRDefault="00601857" w:rsidP="00601857">
      <w:pPr>
        <w:tabs>
          <w:tab w:val="left" w:pos="4344"/>
        </w:tabs>
        <w:rPr>
          <w:sz w:val="20"/>
          <w:szCs w:val="20"/>
        </w:rPr>
      </w:pPr>
    </w:p>
    <w:p w14:paraId="4045920F" w14:textId="77777777" w:rsidR="00601857" w:rsidRDefault="00601857" w:rsidP="00601857">
      <w:pPr>
        <w:tabs>
          <w:tab w:val="left" w:pos="4344"/>
        </w:tabs>
        <w:rPr>
          <w:color w:val="002060"/>
          <w:sz w:val="28"/>
          <w:szCs w:val="28"/>
        </w:rPr>
      </w:pPr>
      <w:r w:rsidRPr="000F06C0">
        <w:rPr>
          <w:color w:val="002060"/>
        </w:rPr>
        <w:t>Compressed</w:t>
      </w:r>
      <w:r>
        <w:rPr>
          <w:color w:val="002060"/>
          <w:sz w:val="28"/>
          <w:szCs w:val="28"/>
        </w:rPr>
        <w:t>:</w:t>
      </w:r>
    </w:p>
    <w:p w14:paraId="709286AD" w14:textId="77777777" w:rsidR="00601857" w:rsidRDefault="00601857" w:rsidP="00601857">
      <w:pPr>
        <w:tabs>
          <w:tab w:val="left" w:pos="4344"/>
        </w:tabs>
        <w:rPr>
          <w:sz w:val="20"/>
          <w:szCs w:val="20"/>
        </w:rPr>
      </w:pPr>
    </w:p>
    <w:p w14:paraId="3C35CE14" w14:textId="109A3585" w:rsidR="00601857" w:rsidRDefault="00601857" w:rsidP="00601857">
      <w:pPr>
        <w:tabs>
          <w:tab w:val="left" w:pos="4344"/>
        </w:tabs>
        <w:rPr>
          <w:sz w:val="20"/>
          <w:szCs w:val="20"/>
        </w:rPr>
      </w:pPr>
      <w:r w:rsidRPr="00601857">
        <w:rPr>
          <w:sz w:val="20"/>
          <w:szCs w:val="20"/>
        </w:rPr>
        <w:drawing>
          <wp:inline distT="0" distB="0" distL="0" distR="0" wp14:anchorId="0703F959" wp14:editId="7CBD5D7E">
            <wp:extent cx="4915586" cy="895475"/>
            <wp:effectExtent l="0" t="0" r="0" b="0"/>
            <wp:docPr id="1388752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5262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B0BE" w14:textId="77777777" w:rsidR="000F06C0" w:rsidRDefault="000F06C0" w:rsidP="00DC5B3D">
      <w:pPr>
        <w:tabs>
          <w:tab w:val="left" w:pos="4344"/>
        </w:tabs>
      </w:pPr>
    </w:p>
    <w:p w14:paraId="7087696D" w14:textId="48DCF6DD" w:rsidR="00601857" w:rsidRDefault="00601857" w:rsidP="00601857">
      <w:pPr>
        <w:tabs>
          <w:tab w:val="left" w:pos="4344"/>
        </w:tabs>
        <w:rPr>
          <w:sz w:val="20"/>
          <w:szCs w:val="20"/>
        </w:rPr>
      </w:pPr>
      <w:r w:rsidRPr="00601857">
        <w:rPr>
          <w:sz w:val="20"/>
          <w:szCs w:val="20"/>
        </w:rPr>
        <w:t xml:space="preserve"> </w:t>
      </w:r>
      <w:r w:rsidRPr="00601857">
        <w:rPr>
          <w:b/>
          <w:bCs/>
          <w:sz w:val="20"/>
          <w:szCs w:val="20"/>
        </w:rPr>
        <w:t>Compressed Size:</w:t>
      </w:r>
      <w:r w:rsidRPr="00601857">
        <w:rPr>
          <w:sz w:val="20"/>
          <w:szCs w:val="20"/>
        </w:rPr>
        <w:t xml:space="preserve"> 3 triplets × (2+2+8) bits = 36 bits</w:t>
      </w:r>
    </w:p>
    <w:p w14:paraId="76C46A42" w14:textId="77777777" w:rsidR="00601857" w:rsidRPr="00601857" w:rsidRDefault="00601857" w:rsidP="00601857">
      <w:pPr>
        <w:tabs>
          <w:tab w:val="left" w:pos="4344"/>
        </w:tabs>
        <w:rPr>
          <w:sz w:val="20"/>
          <w:szCs w:val="20"/>
        </w:rPr>
      </w:pPr>
    </w:p>
    <w:p w14:paraId="6C1724DF" w14:textId="307606DD" w:rsidR="000F06C0" w:rsidRPr="00601857" w:rsidRDefault="00601857" w:rsidP="00601857">
      <w:pPr>
        <w:tabs>
          <w:tab w:val="left" w:pos="4344"/>
        </w:tabs>
        <w:rPr>
          <w:sz w:val="20"/>
          <w:szCs w:val="20"/>
        </w:rPr>
      </w:pPr>
      <w:r w:rsidRPr="00601857">
        <w:rPr>
          <w:sz w:val="20"/>
          <w:szCs w:val="20"/>
        </w:rPr>
        <w:t xml:space="preserve"> </w:t>
      </w:r>
      <w:r w:rsidRPr="00601857">
        <w:rPr>
          <w:b/>
          <w:bCs/>
          <w:sz w:val="20"/>
          <w:szCs w:val="20"/>
        </w:rPr>
        <w:t>Compression Ratio:</w:t>
      </w:r>
      <w:r w:rsidRPr="00601857">
        <w:rPr>
          <w:sz w:val="20"/>
          <w:szCs w:val="20"/>
        </w:rPr>
        <w:t xml:space="preserve"> (36 / 128) × 100 = 28.12%</w:t>
      </w:r>
    </w:p>
    <w:p w14:paraId="2BBBF386" w14:textId="77777777" w:rsidR="000F06C0" w:rsidRDefault="000F06C0" w:rsidP="00DC5B3D">
      <w:pPr>
        <w:tabs>
          <w:tab w:val="left" w:pos="4344"/>
        </w:tabs>
      </w:pPr>
    </w:p>
    <w:p w14:paraId="3665E9A5" w14:textId="77777777" w:rsidR="00601857" w:rsidRDefault="00601857" w:rsidP="00601857">
      <w:pPr>
        <w:tabs>
          <w:tab w:val="left" w:pos="4344"/>
        </w:tabs>
        <w:rPr>
          <w:sz w:val="20"/>
          <w:szCs w:val="20"/>
        </w:rPr>
      </w:pPr>
      <w:r w:rsidRPr="00601857">
        <w:rPr>
          <w:color w:val="00B050"/>
          <w:sz w:val="20"/>
          <w:szCs w:val="20"/>
        </w:rPr>
        <w:t xml:space="preserve">repeated sequence is handled effectively </w:t>
      </w:r>
    </w:p>
    <w:p w14:paraId="3CAF4028" w14:textId="77777777" w:rsidR="000F06C0" w:rsidRDefault="000F06C0" w:rsidP="00DC5B3D">
      <w:pPr>
        <w:tabs>
          <w:tab w:val="left" w:pos="4344"/>
        </w:tabs>
      </w:pPr>
    </w:p>
    <w:p w14:paraId="0427AE56" w14:textId="38BC476E" w:rsidR="000F06C0" w:rsidRDefault="00601857" w:rsidP="00DC5B3D">
      <w:pPr>
        <w:tabs>
          <w:tab w:val="left" w:pos="4344"/>
        </w:tabs>
      </w:pPr>
      <w:r w:rsidRPr="00601857">
        <w:rPr>
          <w:b/>
          <w:bCs/>
          <w:noProof/>
          <w:color w:val="00B0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0D2A9E" wp14:editId="5628B934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709410" cy="26670"/>
                <wp:effectExtent l="19050" t="19050" r="34290" b="30480"/>
                <wp:wrapNone/>
                <wp:docPr id="2676509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9410" cy="2667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DB964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528.3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" strokeweight="3pt">
                <v:stroke miterlimit="4" joinstyle="miter"/>
              </v:line>
            </w:pict>
          </mc:Fallback>
        </mc:AlternateContent>
      </w:r>
    </w:p>
    <w:p w14:paraId="1EEE30AF" w14:textId="3AE76852" w:rsidR="000F06C0" w:rsidRDefault="005C1ACE" w:rsidP="00DC5B3D">
      <w:pPr>
        <w:tabs>
          <w:tab w:val="left" w:pos="4344"/>
        </w:tabs>
      </w:pPr>
      <w:r w:rsidRPr="000F06C0">
        <w:rPr>
          <w:color w:val="7030A0"/>
        </w:rPr>
        <w:t xml:space="preserve">The Full Running </w:t>
      </w:r>
      <w:proofErr w:type="gramStart"/>
      <w:r w:rsidRPr="000F06C0">
        <w:rPr>
          <w:color w:val="7030A0"/>
        </w:rPr>
        <w:t>Process :</w:t>
      </w:r>
      <w:proofErr w:type="gramEnd"/>
    </w:p>
    <w:p w14:paraId="3438DD5A" w14:textId="77777777" w:rsidR="000F06C0" w:rsidRDefault="000F06C0" w:rsidP="00DC5B3D">
      <w:pPr>
        <w:tabs>
          <w:tab w:val="left" w:pos="4344"/>
        </w:tabs>
      </w:pPr>
    </w:p>
    <w:p w14:paraId="38556E43" w14:textId="77777777" w:rsidR="000F06C0" w:rsidRDefault="000F06C0" w:rsidP="00DC5B3D">
      <w:pPr>
        <w:tabs>
          <w:tab w:val="left" w:pos="4344"/>
        </w:tabs>
      </w:pPr>
    </w:p>
    <w:p w14:paraId="351A7437" w14:textId="77777777" w:rsidR="000F06C0" w:rsidRDefault="000F06C0" w:rsidP="00DC5B3D">
      <w:pPr>
        <w:tabs>
          <w:tab w:val="left" w:pos="4344"/>
        </w:tabs>
      </w:pPr>
    </w:p>
    <w:p w14:paraId="58EDB5DB" w14:textId="77777777" w:rsidR="000F06C0" w:rsidRDefault="000F06C0" w:rsidP="00DC5B3D">
      <w:pPr>
        <w:tabs>
          <w:tab w:val="left" w:pos="4344"/>
        </w:tabs>
      </w:pPr>
    </w:p>
    <w:p w14:paraId="20B4FB92" w14:textId="1CE12351" w:rsidR="000F06C0" w:rsidRDefault="005C1ACE" w:rsidP="00DC5B3D">
      <w:pPr>
        <w:tabs>
          <w:tab w:val="left" w:pos="4344"/>
        </w:tabs>
      </w:pPr>
      <w:r w:rsidRPr="000F06C0">
        <w:drawing>
          <wp:inline distT="0" distB="0" distL="0" distR="0" wp14:anchorId="041495D9" wp14:editId="6CDB9D92">
            <wp:extent cx="6858000" cy="3441065"/>
            <wp:effectExtent l="0" t="0" r="0" b="6985"/>
            <wp:docPr id="18347695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8794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D42D" w14:textId="77777777" w:rsidR="000F06C0" w:rsidRDefault="000F06C0" w:rsidP="00DC5B3D">
      <w:pPr>
        <w:tabs>
          <w:tab w:val="left" w:pos="4344"/>
        </w:tabs>
      </w:pPr>
    </w:p>
    <w:p w14:paraId="350019CA" w14:textId="77777777" w:rsidR="000F06C0" w:rsidRDefault="000F06C0" w:rsidP="00DC5B3D">
      <w:pPr>
        <w:tabs>
          <w:tab w:val="left" w:pos="4344"/>
        </w:tabs>
      </w:pPr>
    </w:p>
    <w:p w14:paraId="2AE83C7B" w14:textId="77777777" w:rsidR="005C1ACE" w:rsidRDefault="005C1ACE" w:rsidP="00F3679F"/>
    <w:p w14:paraId="032D2638" w14:textId="77777777" w:rsidR="005C1ACE" w:rsidRDefault="005C1ACE" w:rsidP="00F3679F"/>
    <w:p w14:paraId="3E2B58B5" w14:textId="77777777" w:rsidR="005C1ACE" w:rsidRDefault="005C1ACE" w:rsidP="00F3679F"/>
    <w:p w14:paraId="6154123B" w14:textId="77777777" w:rsidR="005C1ACE" w:rsidRDefault="005C1ACE" w:rsidP="00F3679F"/>
    <w:p w14:paraId="18565264" w14:textId="77777777" w:rsidR="005C1ACE" w:rsidRDefault="005C1ACE" w:rsidP="00F3679F"/>
    <w:p w14:paraId="186CF881" w14:textId="001C0844" w:rsidR="005C1ACE" w:rsidRDefault="005C1ACE" w:rsidP="005C1ACE">
      <w:pPr>
        <w:jc w:val="center"/>
        <w:rPr>
          <w:color w:val="0070C0"/>
          <w:sz w:val="36"/>
          <w:szCs w:val="36"/>
        </w:rPr>
      </w:pPr>
      <w:r w:rsidRPr="005C1ACE">
        <w:rPr>
          <w:color w:val="0070C0"/>
          <w:sz w:val="36"/>
          <w:szCs w:val="36"/>
        </w:rPr>
        <w:t>References</w:t>
      </w:r>
    </w:p>
    <w:p w14:paraId="52E801E7" w14:textId="77777777" w:rsidR="005C1ACE" w:rsidRDefault="005C1ACE" w:rsidP="005C1ACE">
      <w:pPr>
        <w:jc w:val="center"/>
        <w:rPr>
          <w:color w:val="0070C0"/>
          <w:sz w:val="36"/>
          <w:szCs w:val="36"/>
        </w:rPr>
      </w:pPr>
    </w:p>
    <w:p w14:paraId="2684ED53" w14:textId="77777777" w:rsidR="005C1ACE" w:rsidRDefault="005C1ACE" w:rsidP="005C1ACE">
      <w:pPr>
        <w:jc w:val="center"/>
        <w:rPr>
          <w:color w:val="0070C0"/>
          <w:sz w:val="36"/>
          <w:szCs w:val="36"/>
        </w:rPr>
      </w:pPr>
    </w:p>
    <w:p w14:paraId="60E5564D" w14:textId="77777777" w:rsidR="005C1ACE" w:rsidRPr="005C1ACE" w:rsidRDefault="005C1ACE" w:rsidP="005C1ACE">
      <w:pPr>
        <w:jc w:val="center"/>
        <w:rPr>
          <w:color w:val="0070C0"/>
          <w:sz w:val="36"/>
          <w:szCs w:val="36"/>
        </w:rPr>
      </w:pPr>
    </w:p>
    <w:p w14:paraId="523744D4" w14:textId="4748BB16" w:rsidR="005C1ACE" w:rsidRPr="005C1ACE" w:rsidRDefault="005C1ACE" w:rsidP="005C1ACE">
      <w:pPr>
        <w:jc w:val="center"/>
        <w:rPr>
          <w:color w:val="0070C0"/>
          <w:sz w:val="36"/>
          <w:szCs w:val="36"/>
        </w:rPr>
      </w:pPr>
      <w:hyperlink r:id="rId18" w:history="1">
        <w:r w:rsidRPr="005C1ACE">
          <w:rPr>
            <w:rStyle w:val="Hyperlink"/>
            <w:sz w:val="36"/>
            <w:szCs w:val="36"/>
          </w:rPr>
          <w:t>https://www.youtube.com/watch?v=PrbTpYVDv6Q</w:t>
        </w:r>
      </w:hyperlink>
    </w:p>
    <w:p w14:paraId="03C61879" w14:textId="77777777" w:rsidR="005C1ACE" w:rsidRPr="005C1ACE" w:rsidRDefault="005C1ACE" w:rsidP="005C1ACE">
      <w:pPr>
        <w:jc w:val="center"/>
        <w:rPr>
          <w:color w:val="0070C0"/>
          <w:sz w:val="36"/>
          <w:szCs w:val="36"/>
        </w:rPr>
      </w:pPr>
    </w:p>
    <w:p w14:paraId="2530A1B9" w14:textId="77777777" w:rsidR="005C1ACE" w:rsidRPr="005C1ACE" w:rsidRDefault="005C1ACE" w:rsidP="005C1ACE">
      <w:pPr>
        <w:jc w:val="center"/>
        <w:rPr>
          <w:color w:val="0070C0"/>
          <w:sz w:val="36"/>
          <w:szCs w:val="36"/>
        </w:rPr>
      </w:pPr>
    </w:p>
    <w:p w14:paraId="322BCD46" w14:textId="7EDD2014" w:rsidR="005C1ACE" w:rsidRPr="005C1ACE" w:rsidRDefault="005C1ACE" w:rsidP="005C1ACE">
      <w:pPr>
        <w:rPr>
          <w:color w:val="0070C0"/>
          <w:sz w:val="36"/>
          <w:szCs w:val="36"/>
        </w:rPr>
      </w:pPr>
      <w:hyperlink r:id="rId19" w:history="1">
        <w:r w:rsidRPr="005C1ACE">
          <w:rPr>
            <w:rStyle w:val="Hyperlink"/>
            <w:sz w:val="36"/>
            <w:szCs w:val="36"/>
          </w:rPr>
          <w:t>https://www.youtube.com/watch?v=goOa3DGezUA&amp;t=40s</w:t>
        </w:r>
      </w:hyperlink>
    </w:p>
    <w:p w14:paraId="33884DE4" w14:textId="77777777" w:rsidR="005C1ACE" w:rsidRPr="005C1ACE" w:rsidRDefault="005C1ACE" w:rsidP="005C1ACE">
      <w:pPr>
        <w:rPr>
          <w:color w:val="0070C0"/>
          <w:sz w:val="36"/>
          <w:szCs w:val="36"/>
        </w:rPr>
      </w:pPr>
    </w:p>
    <w:p w14:paraId="707CAA78" w14:textId="77777777" w:rsidR="005C1ACE" w:rsidRPr="005C1ACE" w:rsidRDefault="005C1ACE" w:rsidP="005C1ACE">
      <w:pPr>
        <w:rPr>
          <w:color w:val="0070C0"/>
          <w:sz w:val="36"/>
          <w:szCs w:val="36"/>
        </w:rPr>
      </w:pPr>
    </w:p>
    <w:p w14:paraId="3C57B7CB" w14:textId="779E6A74" w:rsidR="005C1ACE" w:rsidRPr="005C1ACE" w:rsidRDefault="005C1ACE" w:rsidP="005C1ACE">
      <w:pPr>
        <w:rPr>
          <w:color w:val="0070C0"/>
          <w:sz w:val="36"/>
          <w:szCs w:val="36"/>
        </w:rPr>
      </w:pPr>
      <w:hyperlink r:id="rId20" w:history="1">
        <w:r w:rsidRPr="005C1ACE">
          <w:rPr>
            <w:rStyle w:val="Hyperlink"/>
            <w:sz w:val="36"/>
            <w:szCs w:val="36"/>
          </w:rPr>
          <w:t>https://medium.com/@vincentcorbee/lz77-compression-in-javascript-cd2583d2a8bd</w:t>
        </w:r>
      </w:hyperlink>
    </w:p>
    <w:p w14:paraId="71086086" w14:textId="77777777" w:rsidR="005C1ACE" w:rsidRPr="005C1ACE" w:rsidRDefault="005C1ACE" w:rsidP="005C1ACE">
      <w:pPr>
        <w:rPr>
          <w:color w:val="0070C0"/>
          <w:sz w:val="36"/>
          <w:szCs w:val="36"/>
        </w:rPr>
      </w:pPr>
    </w:p>
    <w:p w14:paraId="6B738CE1" w14:textId="77777777" w:rsidR="005C1ACE" w:rsidRPr="005C1ACE" w:rsidRDefault="005C1ACE" w:rsidP="005C1ACE">
      <w:pPr>
        <w:rPr>
          <w:color w:val="0070C0"/>
          <w:sz w:val="36"/>
          <w:szCs w:val="36"/>
        </w:rPr>
      </w:pPr>
    </w:p>
    <w:p w14:paraId="0AE3F0D1" w14:textId="55FA0C08" w:rsidR="005C1ACE" w:rsidRPr="005C1ACE" w:rsidRDefault="005C1ACE" w:rsidP="005C1ACE">
      <w:pPr>
        <w:rPr>
          <w:color w:val="0070C0"/>
          <w:sz w:val="36"/>
          <w:szCs w:val="36"/>
        </w:rPr>
      </w:pPr>
      <w:hyperlink r:id="rId21" w:history="1">
        <w:r w:rsidRPr="005C1ACE">
          <w:rPr>
            <w:rStyle w:val="Hyperlink"/>
            <w:sz w:val="36"/>
            <w:szCs w:val="36"/>
          </w:rPr>
          <w:t>https://learn.microsoft.com/en-us/openspecs/windows_protocols/ms-wusp/fb98aa28-5cd7-407f-8869-a6cef1ff1ccb</w:t>
        </w:r>
      </w:hyperlink>
    </w:p>
    <w:p w14:paraId="1B03173D" w14:textId="77777777" w:rsidR="005C1ACE" w:rsidRPr="005C1ACE" w:rsidRDefault="005C1ACE" w:rsidP="005C1ACE">
      <w:pPr>
        <w:rPr>
          <w:color w:val="0070C0"/>
          <w:sz w:val="36"/>
          <w:szCs w:val="36"/>
        </w:rPr>
      </w:pPr>
    </w:p>
    <w:p w14:paraId="0E534A83" w14:textId="5683506C" w:rsidR="005C1ACE" w:rsidRPr="005C1ACE" w:rsidRDefault="005C1ACE" w:rsidP="005C1ACE">
      <w:pPr>
        <w:rPr>
          <w:color w:val="0070C0"/>
          <w:sz w:val="36"/>
          <w:szCs w:val="36"/>
        </w:rPr>
      </w:pPr>
      <w:r w:rsidRPr="005C1ACE">
        <w:rPr>
          <w:color w:val="0070C0"/>
          <w:sz w:val="36"/>
          <w:szCs w:val="36"/>
        </w:rPr>
        <w:t>https://www.youtube.com/watch?v=zev2A2uWYsM</w:t>
      </w:r>
    </w:p>
    <w:p w14:paraId="4239382A" w14:textId="77777777" w:rsidR="005C1ACE" w:rsidRDefault="005C1ACE" w:rsidP="005C1ACE">
      <w:pPr>
        <w:rPr>
          <w:color w:val="0070C0"/>
          <w:sz w:val="36"/>
          <w:szCs w:val="36"/>
        </w:rPr>
      </w:pPr>
    </w:p>
    <w:p w14:paraId="2D7F0121" w14:textId="77777777" w:rsidR="005C1ACE" w:rsidRPr="005C1ACE" w:rsidRDefault="005C1ACE" w:rsidP="005C1ACE">
      <w:pPr>
        <w:rPr>
          <w:color w:val="0070C0"/>
          <w:sz w:val="36"/>
          <w:szCs w:val="36"/>
        </w:rPr>
      </w:pPr>
    </w:p>
    <w:p w14:paraId="22DDD95D" w14:textId="77777777" w:rsidR="00F3679F" w:rsidRPr="00F3679F" w:rsidRDefault="00F3679F" w:rsidP="00F3679F"/>
    <w:p w14:paraId="7C0F0955" w14:textId="77777777" w:rsidR="00F3679F" w:rsidRPr="00F3679F" w:rsidRDefault="00F3679F" w:rsidP="00F3679F"/>
    <w:p w14:paraId="7B444FE5" w14:textId="77777777" w:rsidR="00F3679F" w:rsidRPr="00F3679F" w:rsidRDefault="00F3679F" w:rsidP="00F3679F"/>
    <w:p w14:paraId="26872833" w14:textId="77777777" w:rsidR="00F3679F" w:rsidRPr="00F3679F" w:rsidRDefault="00F3679F" w:rsidP="00F3679F"/>
    <w:p w14:paraId="5B014BAD" w14:textId="77777777" w:rsidR="00F3679F" w:rsidRPr="00F3679F" w:rsidRDefault="00F3679F" w:rsidP="00F3679F"/>
    <w:p w14:paraId="17D5D92C" w14:textId="77777777" w:rsidR="00F3679F" w:rsidRPr="00F3679F" w:rsidRDefault="00F3679F" w:rsidP="00F3679F"/>
    <w:p w14:paraId="4E36B6D7" w14:textId="77777777" w:rsidR="00F3679F" w:rsidRPr="00F3679F" w:rsidRDefault="00F3679F" w:rsidP="00F3679F"/>
    <w:p w14:paraId="4204A41E" w14:textId="77777777" w:rsidR="00F3679F" w:rsidRPr="00F3679F" w:rsidRDefault="00F3679F" w:rsidP="00F3679F"/>
    <w:p w14:paraId="1F7040AA" w14:textId="77777777" w:rsidR="00F3679F" w:rsidRPr="00F3679F" w:rsidRDefault="00F3679F" w:rsidP="00F3679F"/>
    <w:p w14:paraId="75DE3099" w14:textId="77777777" w:rsidR="00F3679F" w:rsidRPr="00F3679F" w:rsidRDefault="00F3679F" w:rsidP="00F3679F"/>
    <w:p w14:paraId="2EE29572" w14:textId="77777777" w:rsidR="00F3679F" w:rsidRPr="00F3679F" w:rsidRDefault="00F3679F" w:rsidP="00F3679F"/>
    <w:p w14:paraId="24817707" w14:textId="77777777" w:rsidR="00F3679F" w:rsidRDefault="00F3679F" w:rsidP="00F3679F"/>
    <w:p w14:paraId="02B44D7B" w14:textId="77777777" w:rsidR="00F3679F" w:rsidRDefault="00F3679F" w:rsidP="00F3679F"/>
    <w:p w14:paraId="44FA1882" w14:textId="77777777" w:rsidR="00F3679F" w:rsidRDefault="00F3679F" w:rsidP="00F3679F">
      <w:pPr>
        <w:jc w:val="center"/>
      </w:pPr>
    </w:p>
    <w:p w14:paraId="74FFE82D" w14:textId="77777777" w:rsidR="00F3679F" w:rsidRDefault="00F3679F" w:rsidP="00F3679F">
      <w:pPr>
        <w:jc w:val="center"/>
      </w:pPr>
    </w:p>
    <w:p w14:paraId="3F2AC9D6" w14:textId="77777777" w:rsidR="00F3679F" w:rsidRDefault="00F3679F" w:rsidP="00F3679F">
      <w:pPr>
        <w:jc w:val="center"/>
      </w:pPr>
    </w:p>
    <w:p w14:paraId="4BFCEE2C" w14:textId="77777777" w:rsidR="00F3679F" w:rsidRDefault="00F3679F" w:rsidP="00F3679F">
      <w:pPr>
        <w:jc w:val="center"/>
      </w:pPr>
    </w:p>
    <w:p w14:paraId="494CD279" w14:textId="77777777" w:rsidR="00F3679F" w:rsidRDefault="00F3679F" w:rsidP="00F3679F">
      <w:pPr>
        <w:jc w:val="center"/>
      </w:pPr>
    </w:p>
    <w:p w14:paraId="0248866E" w14:textId="77777777" w:rsidR="00F3679F" w:rsidRDefault="00F3679F" w:rsidP="00F3679F">
      <w:pPr>
        <w:jc w:val="center"/>
      </w:pPr>
    </w:p>
    <w:p w14:paraId="19EFBF19" w14:textId="77777777" w:rsidR="00F3679F" w:rsidRDefault="00F3679F" w:rsidP="00F3679F">
      <w:pPr>
        <w:jc w:val="center"/>
      </w:pPr>
    </w:p>
    <w:p w14:paraId="3F86DDC7" w14:textId="77777777" w:rsidR="00F3679F" w:rsidRDefault="00F3679F" w:rsidP="00F3679F">
      <w:pPr>
        <w:jc w:val="center"/>
      </w:pPr>
    </w:p>
    <w:p w14:paraId="21FF03DB" w14:textId="77777777" w:rsidR="00F3679F" w:rsidRDefault="00F3679F" w:rsidP="00F3679F">
      <w:pPr>
        <w:jc w:val="center"/>
      </w:pPr>
    </w:p>
    <w:p w14:paraId="734C6E55" w14:textId="77777777" w:rsidR="00F3679F" w:rsidRPr="00F3679F" w:rsidRDefault="00F3679F" w:rsidP="00F3679F">
      <w:pPr>
        <w:jc w:val="center"/>
      </w:pPr>
    </w:p>
    <w:sectPr w:rsidR="00F3679F" w:rsidRPr="00F3679F" w:rsidSect="00A24793">
      <w:footerReference w:type="even" r:id="rId22"/>
      <w:footerReference w:type="default" r:id="rId23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8DE49" w14:textId="77777777" w:rsidR="00935145" w:rsidRDefault="00935145" w:rsidP="001205A1">
      <w:r>
        <w:separator/>
      </w:r>
    </w:p>
  </w:endnote>
  <w:endnote w:type="continuationSeparator" w:id="0">
    <w:p w14:paraId="600041B9" w14:textId="77777777" w:rsidR="00935145" w:rsidRDefault="0093514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7DCFB763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4BB4614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1D36AEB1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301DD708" w14:textId="77777777" w:rsidTr="005F4F46">
      <w:tc>
        <w:tcPr>
          <w:tcW w:w="5395" w:type="dxa"/>
        </w:tcPr>
        <w:p w14:paraId="55D87552" w14:textId="77777777" w:rsidR="001205A1" w:rsidRPr="001205A1" w:rsidRDefault="00000000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/>
              <w:temporary/>
              <w:showingPlcHdr/>
              <w15:appearance w15:val="hidden"/>
            </w:sdtPr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6C19AD64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03CF1192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5024D" w14:textId="77777777" w:rsidR="00935145" w:rsidRDefault="00935145" w:rsidP="001205A1">
      <w:r>
        <w:separator/>
      </w:r>
    </w:p>
  </w:footnote>
  <w:footnote w:type="continuationSeparator" w:id="0">
    <w:p w14:paraId="2E0A3964" w14:textId="77777777" w:rsidR="00935145" w:rsidRDefault="00935145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02446"/>
    <w:multiLevelType w:val="multilevel"/>
    <w:tmpl w:val="7250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116CE"/>
    <w:multiLevelType w:val="multilevel"/>
    <w:tmpl w:val="1906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575515">
    <w:abstractNumId w:val="0"/>
  </w:num>
  <w:num w:numId="2" w16cid:durableId="1704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B43"/>
    <w:rsid w:val="000C4ED1"/>
    <w:rsid w:val="000F06C0"/>
    <w:rsid w:val="001205A1"/>
    <w:rsid w:val="00142538"/>
    <w:rsid w:val="00154D3B"/>
    <w:rsid w:val="002422AE"/>
    <w:rsid w:val="002877E8"/>
    <w:rsid w:val="002E7C4E"/>
    <w:rsid w:val="0031055C"/>
    <w:rsid w:val="00371EE1"/>
    <w:rsid w:val="003A798E"/>
    <w:rsid w:val="003B2699"/>
    <w:rsid w:val="00425A99"/>
    <w:rsid w:val="005C1ACE"/>
    <w:rsid w:val="005E6B25"/>
    <w:rsid w:val="005F4F46"/>
    <w:rsid w:val="00601857"/>
    <w:rsid w:val="006C60E6"/>
    <w:rsid w:val="006F508F"/>
    <w:rsid w:val="007B0740"/>
    <w:rsid w:val="007C1BAB"/>
    <w:rsid w:val="00935145"/>
    <w:rsid w:val="009C6907"/>
    <w:rsid w:val="00A15CF7"/>
    <w:rsid w:val="00A24793"/>
    <w:rsid w:val="00A81248"/>
    <w:rsid w:val="00C325F7"/>
    <w:rsid w:val="00C66528"/>
    <w:rsid w:val="00C915F0"/>
    <w:rsid w:val="00CC2B43"/>
    <w:rsid w:val="00DC5B3D"/>
    <w:rsid w:val="00F3679F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895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601857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NormalWeb">
    <w:name w:val="Normal (Web)"/>
    <w:basedOn w:val="Normal"/>
    <w:uiPriority w:val="99"/>
    <w:unhideWhenUsed/>
    <w:rsid w:val="002422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rsid w:val="005C1A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PrbTpYVDv6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openspecs/windows_protocols/ms-wusp/fb98aa28-5cd7-407f-8869-a6cef1ff1ccb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medium.com/@vincentcorbee/lz77-compression-in-javascript-cd2583d2a8b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goOa3DGezUA&amp;t=40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8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2025-02-22T20:50:00Z</dcterms:created>
  <dcterms:modified xsi:type="dcterms:W3CDTF">2025-02-22T21:55:00Z</dcterms:modified>
</cp:coreProperties>
</file>