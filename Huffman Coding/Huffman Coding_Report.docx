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600" w:firstRow="0" w:lastRow="0" w:firstColumn="0" w:lastColumn="0" w:noHBand="1" w:noVBand="1"/>
      </w:tblPr>
      <w:tblGrid>
        <w:gridCol w:w="5395"/>
        <w:gridCol w:w="5395"/>
      </w:tblGrid>
      <w:tr w:rsidR="00A81248" w:rsidRPr="003A798E" w14:paraId="2DD6DA30" w14:textId="77777777" w:rsidTr="00FB65B8">
        <w:tc>
          <w:tcPr>
            <w:tcW w:w="5395" w:type="dxa"/>
          </w:tcPr>
          <w:p w14:paraId="1CA76E61" w14:textId="77777777" w:rsidR="00A81248" w:rsidRPr="003A798E" w:rsidRDefault="00A81248" w:rsidP="00A81248">
            <w:pPr>
              <w:pStyle w:val="GraphicAnchor"/>
            </w:pPr>
          </w:p>
        </w:tc>
        <w:tc>
          <w:tcPr>
            <w:tcW w:w="5395" w:type="dxa"/>
          </w:tcPr>
          <w:p w14:paraId="5E423ACE" w14:textId="77777777" w:rsidR="00A81248" w:rsidRPr="003A798E" w:rsidRDefault="00A81248" w:rsidP="00A81248">
            <w:pPr>
              <w:pStyle w:val="GraphicAnchor"/>
            </w:pPr>
          </w:p>
        </w:tc>
      </w:tr>
      <w:tr w:rsidR="00A81248" w:rsidRPr="003A798E" w14:paraId="5D0232F3" w14:textId="77777777" w:rsidTr="00FB65B8">
        <w:trPr>
          <w:trHeight w:val="2719"/>
        </w:trPr>
        <w:tc>
          <w:tcPr>
            <w:tcW w:w="5395" w:type="dxa"/>
          </w:tcPr>
          <w:p w14:paraId="45CE3DE3" w14:textId="77777777" w:rsidR="00743C99" w:rsidRPr="00743C99" w:rsidRDefault="00743C99" w:rsidP="00743C99">
            <w:pPr>
              <w:pStyle w:val="Heading1"/>
              <w:rPr>
                <w:bCs/>
                <w:sz w:val="40"/>
                <w:szCs w:val="16"/>
              </w:rPr>
            </w:pPr>
            <w:r w:rsidRPr="00743C99">
              <w:rPr>
                <w:bCs/>
                <w:sz w:val="40"/>
                <w:szCs w:val="16"/>
              </w:rPr>
              <w:t>Huffman Compression Technique</w:t>
            </w:r>
          </w:p>
          <w:p w14:paraId="267D25C0" w14:textId="31167689" w:rsidR="00CC2B43" w:rsidRPr="00CC2B43" w:rsidRDefault="00CC2B43" w:rsidP="00CC2B43">
            <w:pPr>
              <w:pStyle w:val="Heading1"/>
              <w:rPr>
                <w:sz w:val="56"/>
                <w:szCs w:val="24"/>
              </w:rPr>
            </w:pPr>
          </w:p>
        </w:tc>
        <w:tc>
          <w:tcPr>
            <w:tcW w:w="5395" w:type="dxa"/>
          </w:tcPr>
          <w:p w14:paraId="2A1E0713" w14:textId="77777777" w:rsidR="00A81248" w:rsidRPr="003A798E" w:rsidRDefault="00A81248"/>
        </w:tc>
      </w:tr>
      <w:tr w:rsidR="00A81248" w:rsidRPr="003A798E" w14:paraId="5821C31D" w14:textId="77777777" w:rsidTr="00FB65B8">
        <w:trPr>
          <w:trHeight w:val="8059"/>
        </w:trPr>
        <w:tc>
          <w:tcPr>
            <w:tcW w:w="5395" w:type="dxa"/>
          </w:tcPr>
          <w:p w14:paraId="38698652" w14:textId="77777777" w:rsidR="00A81248" w:rsidRPr="003A798E" w:rsidRDefault="00A81248"/>
        </w:tc>
        <w:tc>
          <w:tcPr>
            <w:tcW w:w="5395" w:type="dxa"/>
          </w:tcPr>
          <w:p w14:paraId="4352BCCC" w14:textId="77777777" w:rsidR="00A81248" w:rsidRPr="003A798E" w:rsidRDefault="00A81248"/>
        </w:tc>
      </w:tr>
      <w:tr w:rsidR="00A81248" w:rsidRPr="003A798E" w14:paraId="405B9B11" w14:textId="77777777" w:rsidTr="00FB65B8">
        <w:trPr>
          <w:trHeight w:val="1299"/>
        </w:trPr>
        <w:tc>
          <w:tcPr>
            <w:tcW w:w="5395" w:type="dxa"/>
          </w:tcPr>
          <w:p w14:paraId="224703AF" w14:textId="77777777" w:rsidR="00A81248" w:rsidRPr="003A798E" w:rsidRDefault="00A81248"/>
        </w:tc>
        <w:tc>
          <w:tcPr>
            <w:tcW w:w="5395" w:type="dxa"/>
          </w:tcPr>
          <w:p w14:paraId="19650361" w14:textId="4626743B" w:rsidR="00A81248" w:rsidRPr="003A798E" w:rsidRDefault="00CC2B43" w:rsidP="00A81248">
            <w:pPr>
              <w:pStyle w:val="Heading2"/>
            </w:pPr>
            <w:r>
              <w:t>DSAI 325</w:t>
            </w:r>
          </w:p>
          <w:p w14:paraId="533F598F" w14:textId="5AE45622" w:rsidR="00A81248" w:rsidRPr="003A798E" w:rsidRDefault="00CC2B43" w:rsidP="00C66528">
            <w:pPr>
              <w:pStyle w:val="Heading2"/>
            </w:pPr>
            <w:r>
              <w:t>Information Theory</w:t>
            </w:r>
          </w:p>
        </w:tc>
      </w:tr>
      <w:tr w:rsidR="00A81248" w:rsidRPr="003A798E" w14:paraId="5D013C20" w14:textId="77777777" w:rsidTr="00FB65B8">
        <w:trPr>
          <w:trHeight w:val="1402"/>
        </w:trPr>
        <w:tc>
          <w:tcPr>
            <w:tcW w:w="5395" w:type="dxa"/>
          </w:tcPr>
          <w:p w14:paraId="1558A608" w14:textId="77777777" w:rsidR="00A81248" w:rsidRPr="003A798E" w:rsidRDefault="00A81248"/>
        </w:tc>
        <w:tc>
          <w:tcPr>
            <w:tcW w:w="5395" w:type="dxa"/>
          </w:tcPr>
          <w:p w14:paraId="04E645FE" w14:textId="63397DC1" w:rsidR="00A81248" w:rsidRPr="003A798E" w:rsidRDefault="00CC2B43" w:rsidP="00A81248">
            <w:pPr>
              <w:pStyle w:val="Heading2"/>
            </w:pPr>
            <w:r>
              <w:t>Mohamed Ehab Yousri</w:t>
            </w:r>
            <w:r w:rsidR="00C66528" w:rsidRPr="003A798E">
              <w:t xml:space="preserve"> </w:t>
            </w:r>
          </w:p>
          <w:p w14:paraId="1117E6E3" w14:textId="13568F95" w:rsidR="00A81248" w:rsidRPr="003A798E" w:rsidRDefault="00CC2B43" w:rsidP="00A81248">
            <w:pPr>
              <w:pStyle w:val="Heading2"/>
            </w:pPr>
            <w:r>
              <w:t>202201236</w:t>
            </w:r>
          </w:p>
        </w:tc>
      </w:tr>
    </w:tbl>
    <w:p w14:paraId="7F9E38B2" w14:textId="2F6B072C" w:rsidR="00CC2B43" w:rsidRDefault="006F508F" w:rsidP="00CC2B43">
      <w:r w:rsidRPr="003A798E">
        <w:rPr>
          <w:noProof/>
          <w:lang w:eastAsia="en-AU"/>
        </w:rPr>
        <mc:AlternateContent>
          <mc:Choice Requires="wpg">
            <w:drawing>
              <wp:anchor distT="0" distB="0" distL="114300" distR="114300" simplePos="0" relativeHeight="251659264" behindDoc="1" locked="0" layoutInCell="1" allowOverlap="1" wp14:anchorId="28530DB2" wp14:editId="154129A1">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FA70085"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7A1F92E3" w14:textId="3EA94A8F" w:rsidR="00A81248" w:rsidRDefault="00C66528">
      <w:r w:rsidRPr="003A798E">
        <w:rPr>
          <w:noProof/>
          <w:lang w:eastAsia="en-AU"/>
        </w:rPr>
        <w:lastRenderedPageBreak/>
        <mc:AlternateContent>
          <mc:Choice Requires="wps">
            <w:drawing>
              <wp:anchor distT="0" distB="0" distL="114300" distR="114300" simplePos="0" relativeHeight="251661312" behindDoc="1" locked="0" layoutInCell="1" allowOverlap="1" wp14:anchorId="5A57C5FC" wp14:editId="74534623">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5A129AA4"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p w14:paraId="05E47E7B" w14:textId="77777777" w:rsidR="00743C99" w:rsidRPr="00743C99" w:rsidRDefault="00743C99" w:rsidP="00743C99">
      <w:pPr>
        <w:jc w:val="center"/>
        <w:rPr>
          <w:b/>
          <w:bCs/>
          <w:color w:val="002060"/>
          <w:sz w:val="40"/>
          <w:szCs w:val="16"/>
        </w:rPr>
      </w:pPr>
      <w:r w:rsidRPr="00743C99">
        <w:rPr>
          <w:b/>
          <w:bCs/>
          <w:color w:val="002060"/>
          <w:sz w:val="40"/>
          <w:szCs w:val="16"/>
        </w:rPr>
        <w:t>Huffman Compression Technique</w:t>
      </w:r>
    </w:p>
    <w:p w14:paraId="2198D98E" w14:textId="77777777" w:rsidR="00CC2B43" w:rsidRPr="00CC2B43" w:rsidRDefault="00CC2B43" w:rsidP="00CC2B43"/>
    <w:p w14:paraId="23BB1226" w14:textId="77777777" w:rsidR="00CC2B43" w:rsidRPr="00CC2B43" w:rsidRDefault="00CC2B43" w:rsidP="00CC2B43"/>
    <w:p w14:paraId="73FC38EF" w14:textId="1ACD22C4" w:rsidR="002422AE" w:rsidRPr="00743C99" w:rsidRDefault="00743C99" w:rsidP="00743C99">
      <w:pPr>
        <w:rPr>
          <w:sz w:val="22"/>
          <w:szCs w:val="22"/>
        </w:rPr>
      </w:pPr>
      <w:r w:rsidRPr="00743C99">
        <w:rPr>
          <w:sz w:val="22"/>
          <w:szCs w:val="22"/>
        </w:rPr>
        <w:t xml:space="preserve">The </w:t>
      </w:r>
      <w:r w:rsidRPr="00743C99">
        <w:rPr>
          <w:b/>
          <w:bCs/>
          <w:sz w:val="22"/>
          <w:szCs w:val="22"/>
        </w:rPr>
        <w:t>Huffman Compression Technique</w:t>
      </w:r>
      <w:r w:rsidRPr="00743C99">
        <w:rPr>
          <w:sz w:val="22"/>
          <w:szCs w:val="22"/>
        </w:rPr>
        <w:t xml:space="preserve"> is a </w:t>
      </w:r>
      <w:r w:rsidRPr="00743C99">
        <w:rPr>
          <w:b/>
          <w:bCs/>
          <w:sz w:val="22"/>
          <w:szCs w:val="22"/>
        </w:rPr>
        <w:t>lossless data compression</w:t>
      </w:r>
      <w:r w:rsidRPr="00743C99">
        <w:rPr>
          <w:sz w:val="22"/>
          <w:szCs w:val="22"/>
        </w:rPr>
        <w:t xml:space="preserve"> algorithm that uses variable-length codes for encoding symbols based on their frequencies of occurrence. More frequent symbols are encoded using shorter codes, while less frequent symbols are given longer codes. This technique ensures that the compressed data size is minimized by exploiting the frequency distribution of characters in the input text.</w:t>
      </w:r>
    </w:p>
    <w:p w14:paraId="463605A3" w14:textId="77777777" w:rsidR="002422AE" w:rsidRDefault="002422AE" w:rsidP="002422AE"/>
    <w:p w14:paraId="3C334EC9" w14:textId="77777777" w:rsidR="002422AE" w:rsidRPr="002422AE" w:rsidRDefault="002422AE" w:rsidP="002422AE">
      <w:pPr>
        <w:rPr>
          <w:sz w:val="32"/>
          <w:szCs w:val="32"/>
        </w:rPr>
      </w:pPr>
    </w:p>
    <w:p w14:paraId="0783C396" w14:textId="1D0D6E07" w:rsidR="00CC2B43" w:rsidRPr="002422AE" w:rsidRDefault="002422AE" w:rsidP="002422AE">
      <w:pPr>
        <w:rPr>
          <w:color w:val="0070C0"/>
          <w:sz w:val="32"/>
          <w:szCs w:val="32"/>
        </w:rPr>
      </w:pPr>
      <w:r w:rsidRPr="002422AE">
        <w:rPr>
          <w:color w:val="0070C0"/>
          <w:sz w:val="32"/>
          <w:szCs w:val="32"/>
        </w:rPr>
        <w:t>Implementation Details:</w:t>
      </w:r>
    </w:p>
    <w:p w14:paraId="2BC3187A" w14:textId="77777777" w:rsidR="002422AE" w:rsidRDefault="002422AE" w:rsidP="002422AE">
      <w:pPr>
        <w:rPr>
          <w:color w:val="0070C0"/>
        </w:rPr>
      </w:pPr>
    </w:p>
    <w:p w14:paraId="1278D3B9" w14:textId="1BD729D2" w:rsidR="002422AE" w:rsidRPr="002422AE" w:rsidRDefault="002422AE" w:rsidP="002422AE">
      <w:pPr>
        <w:pStyle w:val="NormalWeb"/>
        <w:shd w:val="clear" w:color="auto" w:fill="FFFFFF"/>
        <w:spacing w:before="0" w:beforeAutospacing="0" w:after="240" w:afterAutospacing="0"/>
        <w:textAlignment w:val="baseline"/>
        <w:rPr>
          <w:rFonts w:ascii="Arial" w:hAnsi="Arial" w:cs="Arial"/>
          <w:color w:val="7030A0"/>
        </w:rPr>
      </w:pPr>
      <w:r w:rsidRPr="002422AE">
        <w:rPr>
          <w:rFonts w:ascii="Arial" w:hAnsi="Arial" w:cs="Arial"/>
          <w:color w:val="7030A0"/>
        </w:rPr>
        <w:t>Compression Algorithm:</w:t>
      </w:r>
    </w:p>
    <w:p w14:paraId="008EAAF9" w14:textId="7676CB6A" w:rsidR="00743C99" w:rsidRPr="00743C99" w:rsidRDefault="00743C99" w:rsidP="00743C99">
      <w:pPr>
        <w:pStyle w:val="NormalWeb"/>
        <w:shd w:val="clear" w:color="auto" w:fill="FFFFFF"/>
        <w:spacing w:after="240"/>
        <w:textAlignment w:val="baseline"/>
        <w:rPr>
          <w:rFonts w:ascii="Arial" w:hAnsi="Arial" w:cs="Arial"/>
          <w:sz w:val="22"/>
          <w:szCs w:val="22"/>
        </w:rPr>
      </w:pPr>
      <w:r>
        <w:rPr>
          <w:rFonts w:ascii="Arial" w:hAnsi="Arial" w:cs="Arial"/>
          <w:sz w:val="22"/>
          <w:szCs w:val="22"/>
        </w:rPr>
        <w:t>-</w:t>
      </w:r>
      <w:r w:rsidRPr="00743C99">
        <w:rPr>
          <w:rFonts w:ascii="Arial" w:hAnsi="Arial" w:cs="Arial"/>
          <w:sz w:val="22"/>
          <w:szCs w:val="22"/>
        </w:rPr>
        <w:t xml:space="preserve">Frequency Count: First, the algorithm counts the frequency of each character in </w:t>
      </w:r>
      <w:r w:rsidRPr="00743C99">
        <w:rPr>
          <w:rFonts w:ascii="Arial" w:hAnsi="Arial" w:cs="Arial"/>
          <w:sz w:val="22"/>
          <w:szCs w:val="22"/>
        </w:rPr>
        <w:t>the</w:t>
      </w:r>
      <w:r w:rsidRPr="00743C99">
        <w:rPr>
          <w:rFonts w:ascii="Arial" w:hAnsi="Arial" w:cs="Arial"/>
          <w:sz w:val="22"/>
          <w:szCs w:val="22"/>
        </w:rPr>
        <w:t xml:space="preserve"> text.</w:t>
      </w:r>
    </w:p>
    <w:p w14:paraId="7C41C40E" w14:textId="3C8C886D" w:rsidR="00743C99" w:rsidRPr="00743C99" w:rsidRDefault="00743C99" w:rsidP="00743C99">
      <w:pPr>
        <w:pStyle w:val="NormalWeb"/>
        <w:shd w:val="clear" w:color="auto" w:fill="FFFFFF"/>
        <w:spacing w:after="240"/>
        <w:textAlignment w:val="baseline"/>
        <w:rPr>
          <w:rFonts w:ascii="Arial" w:hAnsi="Arial" w:cs="Arial"/>
          <w:sz w:val="22"/>
          <w:szCs w:val="22"/>
        </w:rPr>
      </w:pPr>
      <w:r>
        <w:rPr>
          <w:rFonts w:ascii="Arial" w:hAnsi="Arial" w:cs="Arial"/>
          <w:sz w:val="22"/>
          <w:szCs w:val="22"/>
        </w:rPr>
        <w:t>-</w:t>
      </w:r>
      <w:r w:rsidRPr="00743C99">
        <w:rPr>
          <w:rFonts w:ascii="Arial" w:hAnsi="Arial" w:cs="Arial"/>
          <w:sz w:val="22"/>
          <w:szCs w:val="22"/>
        </w:rPr>
        <w:t>Building the Huffman Tree: Using these frequencies, a Huffman tree is constructed. The tree is a binary tree where each leaf node represents a character, and the path from the root to the leaf node represents the Huffman code for that character.</w:t>
      </w:r>
    </w:p>
    <w:p w14:paraId="020B56BC" w14:textId="765A81A1" w:rsidR="00743C99" w:rsidRPr="00743C99" w:rsidRDefault="00743C99" w:rsidP="00743C99">
      <w:pPr>
        <w:pStyle w:val="NormalWeb"/>
        <w:shd w:val="clear" w:color="auto" w:fill="FFFFFF"/>
        <w:spacing w:after="240"/>
        <w:textAlignment w:val="baseline"/>
        <w:rPr>
          <w:rFonts w:ascii="Arial" w:hAnsi="Arial" w:cs="Arial"/>
          <w:sz w:val="22"/>
          <w:szCs w:val="22"/>
        </w:rPr>
      </w:pPr>
      <w:r>
        <w:rPr>
          <w:rFonts w:ascii="Arial" w:hAnsi="Arial" w:cs="Arial"/>
          <w:sz w:val="22"/>
          <w:szCs w:val="22"/>
        </w:rPr>
        <w:t>-</w:t>
      </w:r>
      <w:r w:rsidRPr="00743C99">
        <w:rPr>
          <w:rFonts w:ascii="Arial" w:hAnsi="Arial" w:cs="Arial"/>
          <w:sz w:val="22"/>
          <w:szCs w:val="22"/>
        </w:rPr>
        <w:t>Assigning Codes: Shorter codes are assigned to more frequent characters, and longer codes are assigned to less frequent characters, ensuring that the total size of the encoded data is minimized.</w:t>
      </w:r>
    </w:p>
    <w:p w14:paraId="080B1CE1" w14:textId="092BFAFF" w:rsidR="00743C99" w:rsidRPr="00743C99" w:rsidRDefault="00743C99" w:rsidP="00743C99">
      <w:pPr>
        <w:pStyle w:val="NormalWeb"/>
        <w:shd w:val="clear" w:color="auto" w:fill="FFFFFF"/>
        <w:spacing w:after="240"/>
        <w:textAlignment w:val="baseline"/>
        <w:rPr>
          <w:rFonts w:ascii="Arial" w:hAnsi="Arial" w:cs="Arial"/>
          <w:sz w:val="22"/>
          <w:szCs w:val="22"/>
        </w:rPr>
      </w:pPr>
      <w:r>
        <w:rPr>
          <w:rFonts w:ascii="Arial" w:hAnsi="Arial" w:cs="Arial"/>
          <w:sz w:val="22"/>
          <w:szCs w:val="22"/>
        </w:rPr>
        <w:t>-</w:t>
      </w:r>
      <w:r w:rsidRPr="00743C99">
        <w:rPr>
          <w:rFonts w:ascii="Arial" w:hAnsi="Arial" w:cs="Arial"/>
          <w:sz w:val="22"/>
          <w:szCs w:val="22"/>
        </w:rPr>
        <w:t>Encoding the Input Text: Each character in the input text is replaced with its corresponding Huffman code.</w:t>
      </w:r>
    </w:p>
    <w:p w14:paraId="1B6D25FD" w14:textId="7748C5B3" w:rsidR="002422AE" w:rsidRPr="002422AE" w:rsidRDefault="00743C99" w:rsidP="00743C99">
      <w:pPr>
        <w:pStyle w:val="NormalWeb"/>
        <w:shd w:val="clear" w:color="auto" w:fill="FFFFFF"/>
        <w:spacing w:before="0" w:beforeAutospacing="0" w:after="240" w:afterAutospacing="0"/>
        <w:textAlignment w:val="baseline"/>
        <w:rPr>
          <w:rFonts w:ascii="Arial" w:hAnsi="Arial" w:cs="Arial"/>
          <w:sz w:val="22"/>
          <w:szCs w:val="22"/>
        </w:rPr>
      </w:pPr>
      <w:r>
        <w:rPr>
          <w:rFonts w:ascii="Arial" w:hAnsi="Arial" w:cs="Arial"/>
          <w:sz w:val="22"/>
          <w:szCs w:val="22"/>
        </w:rPr>
        <w:t>-</w:t>
      </w:r>
      <w:r w:rsidRPr="00743C99">
        <w:rPr>
          <w:rFonts w:ascii="Arial" w:hAnsi="Arial" w:cs="Arial"/>
          <w:sz w:val="22"/>
          <w:szCs w:val="22"/>
        </w:rPr>
        <w:t>Output: The encoded data is then stored in a binary format, which is smaller in size compared to the original text.</w:t>
      </w:r>
    </w:p>
    <w:p w14:paraId="47591D7F" w14:textId="68CE7566" w:rsidR="002422AE" w:rsidRPr="002422AE" w:rsidRDefault="002422AE" w:rsidP="002422AE">
      <w:pPr>
        <w:pStyle w:val="NormalWeb"/>
        <w:shd w:val="clear" w:color="auto" w:fill="FFFFFF"/>
        <w:spacing w:before="0" w:beforeAutospacing="0" w:after="240" w:afterAutospacing="0"/>
        <w:textAlignment w:val="baseline"/>
        <w:rPr>
          <w:rFonts w:ascii="Arial" w:hAnsi="Arial" w:cs="Arial"/>
          <w:color w:val="7030A0"/>
        </w:rPr>
      </w:pPr>
      <w:r w:rsidRPr="002422AE">
        <w:rPr>
          <w:rFonts w:ascii="Arial" w:hAnsi="Arial" w:cs="Arial"/>
          <w:color w:val="7030A0"/>
        </w:rPr>
        <w:t>Decompression Algorithm:</w:t>
      </w:r>
    </w:p>
    <w:p w14:paraId="13D41186" w14:textId="2851B11A" w:rsidR="00743C99" w:rsidRPr="00743C99" w:rsidRDefault="00743C99" w:rsidP="00743C99">
      <w:pPr>
        <w:spacing w:line="360" w:lineRule="auto"/>
        <w:rPr>
          <w:rFonts w:ascii="Arial" w:eastAsia="Times New Roman" w:hAnsi="Arial" w:cs="Arial"/>
          <w:sz w:val="22"/>
          <w:szCs w:val="22"/>
        </w:rPr>
      </w:pPr>
      <w:r>
        <w:rPr>
          <w:rFonts w:ascii="Arial" w:eastAsia="Times New Roman" w:hAnsi="Arial" w:cs="Arial"/>
          <w:sz w:val="22"/>
          <w:szCs w:val="22"/>
        </w:rPr>
        <w:t>-</w:t>
      </w:r>
      <w:r w:rsidRPr="00743C99">
        <w:rPr>
          <w:rFonts w:ascii="Arial" w:eastAsia="Times New Roman" w:hAnsi="Arial" w:cs="Arial"/>
          <w:sz w:val="22"/>
          <w:szCs w:val="22"/>
        </w:rPr>
        <w:t>Reading the Encoded Data: The compressed data, which consists of Huffman codes, is read.</w:t>
      </w:r>
    </w:p>
    <w:p w14:paraId="49B0F980" w14:textId="6103FD99" w:rsidR="00743C99" w:rsidRPr="00743C99" w:rsidRDefault="00743C99" w:rsidP="00743C99">
      <w:pPr>
        <w:spacing w:line="360" w:lineRule="auto"/>
        <w:rPr>
          <w:rFonts w:ascii="Arial" w:eastAsia="Times New Roman" w:hAnsi="Arial" w:cs="Arial"/>
          <w:sz w:val="22"/>
          <w:szCs w:val="22"/>
        </w:rPr>
      </w:pPr>
      <w:r>
        <w:rPr>
          <w:rFonts w:ascii="Arial" w:eastAsia="Times New Roman" w:hAnsi="Arial" w:cs="Arial"/>
          <w:sz w:val="22"/>
          <w:szCs w:val="22"/>
        </w:rPr>
        <w:t>-</w:t>
      </w:r>
      <w:r w:rsidRPr="00743C99">
        <w:rPr>
          <w:rFonts w:ascii="Arial" w:eastAsia="Times New Roman" w:hAnsi="Arial" w:cs="Arial"/>
          <w:sz w:val="22"/>
          <w:szCs w:val="22"/>
        </w:rPr>
        <w:t>Rebuilding the Huffman Tree: Using the saved Huffman codes, the algorithm reconstructs the Huffman tree.</w:t>
      </w:r>
    </w:p>
    <w:p w14:paraId="5AECE5EF" w14:textId="7124B789" w:rsidR="00CC2B43" w:rsidRDefault="00743C99" w:rsidP="00743C99">
      <w:pPr>
        <w:spacing w:line="360" w:lineRule="auto"/>
      </w:pPr>
      <w:r>
        <w:rPr>
          <w:rFonts w:ascii="Arial" w:eastAsia="Times New Roman" w:hAnsi="Arial" w:cs="Arial"/>
          <w:sz w:val="22"/>
          <w:szCs w:val="22"/>
        </w:rPr>
        <w:t>-</w:t>
      </w:r>
      <w:r w:rsidRPr="00743C99">
        <w:rPr>
          <w:rFonts w:ascii="Arial" w:eastAsia="Times New Roman" w:hAnsi="Arial" w:cs="Arial"/>
          <w:sz w:val="22"/>
          <w:szCs w:val="22"/>
        </w:rPr>
        <w:t>Decoding the Text: The encoded data is traversed, and each Huffman code is decoded by following the tree, ultimately recovering the original text.</w:t>
      </w:r>
    </w:p>
    <w:p w14:paraId="5C3CD641" w14:textId="77777777" w:rsidR="002422AE" w:rsidRPr="002422AE" w:rsidRDefault="002422AE" w:rsidP="002422AE">
      <w:pPr>
        <w:tabs>
          <w:tab w:val="left" w:pos="7596"/>
        </w:tabs>
        <w:rPr>
          <w:color w:val="7030A0"/>
        </w:rPr>
      </w:pPr>
      <w:r w:rsidRPr="002422AE">
        <w:rPr>
          <w:color w:val="7030A0"/>
        </w:rPr>
        <w:t>The Main Components:</w:t>
      </w:r>
    </w:p>
    <w:p w14:paraId="7A16C4B0" w14:textId="7356ED79" w:rsidR="00743C99" w:rsidRPr="00743C99" w:rsidRDefault="002422AE" w:rsidP="00743C99">
      <w:pPr>
        <w:tabs>
          <w:tab w:val="left" w:pos="7596"/>
        </w:tabs>
        <w:spacing w:line="360" w:lineRule="auto"/>
        <w:rPr>
          <w:sz w:val="22"/>
          <w:szCs w:val="22"/>
        </w:rPr>
      </w:pPr>
      <w:r w:rsidRPr="00743C99">
        <w:br/>
      </w:r>
      <w:r w:rsidR="00743C99">
        <w:rPr>
          <w:sz w:val="22"/>
          <w:szCs w:val="22"/>
        </w:rPr>
        <w:t>-</w:t>
      </w:r>
      <w:r w:rsidR="00743C99" w:rsidRPr="00743C99">
        <w:rPr>
          <w:sz w:val="22"/>
          <w:szCs w:val="22"/>
        </w:rPr>
        <w:t xml:space="preserve">Huffman Tree: The binary tree built from the input symbol </w:t>
      </w:r>
      <w:r w:rsidR="00743C99" w:rsidRPr="00743C99">
        <w:rPr>
          <w:sz w:val="22"/>
          <w:szCs w:val="22"/>
        </w:rPr>
        <w:t>frequency</w:t>
      </w:r>
      <w:r w:rsidR="00743C99" w:rsidRPr="00743C99">
        <w:rPr>
          <w:sz w:val="22"/>
          <w:szCs w:val="22"/>
        </w:rPr>
        <w:t>. Each leaf node contains a symbol, and each internal node contains the sum of the frequencies of its children.</w:t>
      </w:r>
    </w:p>
    <w:p w14:paraId="519FA518" w14:textId="414AE241" w:rsidR="002422AE" w:rsidRPr="00743C99" w:rsidRDefault="00743C99" w:rsidP="00743C99">
      <w:pPr>
        <w:tabs>
          <w:tab w:val="left" w:pos="7596"/>
        </w:tabs>
        <w:spacing w:line="360" w:lineRule="auto"/>
        <w:rPr>
          <w:sz w:val="22"/>
          <w:szCs w:val="22"/>
        </w:rPr>
      </w:pPr>
      <w:r>
        <w:rPr>
          <w:sz w:val="22"/>
          <w:szCs w:val="22"/>
        </w:rPr>
        <w:t>-</w:t>
      </w:r>
      <w:r w:rsidRPr="00743C99">
        <w:rPr>
          <w:sz w:val="22"/>
          <w:szCs w:val="22"/>
        </w:rPr>
        <w:t xml:space="preserve">Character Codes: The variable-length binary codes assigned to each character, based on their frequencies. More frequent characters are </w:t>
      </w:r>
      <w:r w:rsidRPr="00743C99">
        <w:rPr>
          <w:sz w:val="22"/>
          <w:szCs w:val="22"/>
        </w:rPr>
        <w:t>assigned to</w:t>
      </w:r>
      <w:r w:rsidRPr="00743C99">
        <w:rPr>
          <w:sz w:val="22"/>
          <w:szCs w:val="22"/>
        </w:rPr>
        <w:t xml:space="preserve"> shorter codes, and less frequent characters are assigned longer codes.</w:t>
      </w:r>
    </w:p>
    <w:p w14:paraId="704DC9D1" w14:textId="77777777" w:rsidR="002422AE" w:rsidRPr="002422AE" w:rsidRDefault="002422AE" w:rsidP="002422AE"/>
    <w:p w14:paraId="1C1AC96A" w14:textId="77777777" w:rsidR="002422AE" w:rsidRPr="002422AE" w:rsidRDefault="002422AE" w:rsidP="002422AE"/>
    <w:p w14:paraId="04B19E19" w14:textId="77777777" w:rsidR="002422AE" w:rsidRPr="002422AE" w:rsidRDefault="002422AE" w:rsidP="002422AE"/>
    <w:p w14:paraId="1325C301" w14:textId="77777777" w:rsidR="002422AE" w:rsidRPr="002422AE" w:rsidRDefault="002422AE" w:rsidP="002422AE"/>
    <w:p w14:paraId="40349C8D" w14:textId="77777777" w:rsidR="002422AE" w:rsidRPr="002422AE" w:rsidRDefault="002422AE" w:rsidP="002422AE"/>
    <w:p w14:paraId="247A75A0" w14:textId="77777777" w:rsidR="002422AE" w:rsidRDefault="002422AE" w:rsidP="002422AE"/>
    <w:p w14:paraId="45C4A0E7" w14:textId="235DA027" w:rsidR="002422AE" w:rsidRDefault="002422AE" w:rsidP="002422AE">
      <w:pPr>
        <w:tabs>
          <w:tab w:val="left" w:pos="4548"/>
        </w:tabs>
      </w:pPr>
      <w:r>
        <w:tab/>
      </w:r>
    </w:p>
    <w:p w14:paraId="75E741F2" w14:textId="77777777" w:rsidR="002422AE" w:rsidRDefault="002422AE" w:rsidP="002422AE">
      <w:pPr>
        <w:tabs>
          <w:tab w:val="left" w:pos="4548"/>
        </w:tabs>
      </w:pPr>
    </w:p>
    <w:p w14:paraId="176A7B69" w14:textId="77777777" w:rsidR="002422AE" w:rsidRDefault="002422AE" w:rsidP="002422AE">
      <w:pPr>
        <w:tabs>
          <w:tab w:val="left" w:pos="4548"/>
        </w:tabs>
      </w:pPr>
    </w:p>
    <w:p w14:paraId="4272C534" w14:textId="2187CB89" w:rsidR="00DC5B3D" w:rsidRDefault="002422AE" w:rsidP="00DC5B3D">
      <w:pPr>
        <w:tabs>
          <w:tab w:val="left" w:pos="4548"/>
        </w:tabs>
      </w:pPr>
      <w:r w:rsidRPr="002422AE">
        <w:rPr>
          <w:color w:val="7030A0"/>
          <w:sz w:val="28"/>
          <w:szCs w:val="28"/>
        </w:rPr>
        <w:t>The Algorithm Implementation:</w:t>
      </w:r>
    </w:p>
    <w:p w14:paraId="620475D5" w14:textId="77777777" w:rsidR="00DC5B3D" w:rsidRDefault="00DC5B3D" w:rsidP="002422AE">
      <w:pPr>
        <w:tabs>
          <w:tab w:val="left" w:pos="4548"/>
        </w:tabs>
      </w:pPr>
    </w:p>
    <w:p w14:paraId="1B86A220" w14:textId="4C2C8236" w:rsidR="00DC5B3D" w:rsidRPr="00DC5B3D" w:rsidRDefault="00DC5B3D" w:rsidP="00DC5B3D">
      <w:pPr>
        <w:pStyle w:val="NormalWeb"/>
        <w:shd w:val="clear" w:color="auto" w:fill="FFFFFF"/>
        <w:spacing w:before="0" w:beforeAutospacing="0" w:after="240" w:afterAutospacing="0"/>
        <w:textAlignment w:val="baseline"/>
        <w:rPr>
          <w:rFonts w:ascii="Arial" w:hAnsi="Arial" w:cs="Arial"/>
          <w:color w:val="0070C0"/>
        </w:rPr>
      </w:pPr>
      <w:r w:rsidRPr="00DC5B3D">
        <w:rPr>
          <w:rFonts w:ascii="Arial" w:hAnsi="Arial" w:cs="Arial"/>
          <w:color w:val="0070C0"/>
        </w:rPr>
        <w:t>Compression Algorithm:</w:t>
      </w:r>
    </w:p>
    <w:p w14:paraId="72F36FB2" w14:textId="16D102EB" w:rsidR="00DC5B3D" w:rsidRDefault="00393E02" w:rsidP="002422AE">
      <w:pPr>
        <w:tabs>
          <w:tab w:val="left" w:pos="4548"/>
        </w:tabs>
      </w:pPr>
      <w:r w:rsidRPr="00393E02">
        <w:drawing>
          <wp:inline distT="0" distB="0" distL="0" distR="0" wp14:anchorId="6B69A90A" wp14:editId="7F723DCC">
            <wp:extent cx="6856612" cy="6289964"/>
            <wp:effectExtent l="0" t="0" r="1905" b="0"/>
            <wp:docPr id="118147237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72377" name="Picture 1" descr="A screen shot of a computer program&#10;&#10;AI-generated content may be incorrect."/>
                    <pic:cNvPicPr/>
                  </pic:nvPicPr>
                  <pic:blipFill>
                    <a:blip r:embed="rId7"/>
                    <a:stretch>
                      <a:fillRect/>
                    </a:stretch>
                  </pic:blipFill>
                  <pic:spPr>
                    <a:xfrm>
                      <a:off x="0" y="0"/>
                      <a:ext cx="6886235" cy="6317139"/>
                    </a:xfrm>
                    <a:prstGeom prst="rect">
                      <a:avLst/>
                    </a:prstGeom>
                  </pic:spPr>
                </pic:pic>
              </a:graphicData>
            </a:graphic>
          </wp:inline>
        </w:drawing>
      </w:r>
      <w:r w:rsidR="002422AE">
        <w:br/>
      </w:r>
    </w:p>
    <w:p w14:paraId="2859EC35" w14:textId="6DE4447B" w:rsidR="00DC5B3D" w:rsidRDefault="00DC5B3D" w:rsidP="002422AE">
      <w:pPr>
        <w:tabs>
          <w:tab w:val="left" w:pos="4548"/>
        </w:tabs>
      </w:pPr>
    </w:p>
    <w:p w14:paraId="5BB2D097" w14:textId="77777777" w:rsidR="00393E02" w:rsidRDefault="00393E02" w:rsidP="002422AE">
      <w:pPr>
        <w:tabs>
          <w:tab w:val="left" w:pos="4548"/>
        </w:tabs>
      </w:pPr>
    </w:p>
    <w:p w14:paraId="49AF794F" w14:textId="77777777" w:rsidR="00393E02" w:rsidRDefault="00393E02" w:rsidP="002422AE">
      <w:pPr>
        <w:tabs>
          <w:tab w:val="left" w:pos="4548"/>
        </w:tabs>
      </w:pPr>
    </w:p>
    <w:p w14:paraId="4BA7CD0E" w14:textId="77777777" w:rsidR="00393E02" w:rsidRDefault="00393E02" w:rsidP="002422AE">
      <w:pPr>
        <w:tabs>
          <w:tab w:val="left" w:pos="4548"/>
        </w:tabs>
      </w:pPr>
    </w:p>
    <w:p w14:paraId="62EB3D0B" w14:textId="77777777" w:rsidR="00393E02" w:rsidRDefault="00393E02" w:rsidP="002422AE">
      <w:pPr>
        <w:tabs>
          <w:tab w:val="left" w:pos="4548"/>
        </w:tabs>
      </w:pPr>
    </w:p>
    <w:p w14:paraId="750331FE" w14:textId="77777777" w:rsidR="00393E02" w:rsidRDefault="00393E02" w:rsidP="002422AE">
      <w:pPr>
        <w:tabs>
          <w:tab w:val="left" w:pos="4548"/>
        </w:tabs>
      </w:pPr>
    </w:p>
    <w:p w14:paraId="56AF91A0" w14:textId="77777777" w:rsidR="00393E02" w:rsidRDefault="00393E02" w:rsidP="002422AE">
      <w:pPr>
        <w:tabs>
          <w:tab w:val="left" w:pos="4548"/>
        </w:tabs>
      </w:pPr>
    </w:p>
    <w:p w14:paraId="4AE17FE1" w14:textId="77777777" w:rsidR="00393E02" w:rsidRDefault="00393E02" w:rsidP="002422AE">
      <w:pPr>
        <w:tabs>
          <w:tab w:val="left" w:pos="4548"/>
        </w:tabs>
      </w:pPr>
    </w:p>
    <w:p w14:paraId="699A5800" w14:textId="5B7D8A87" w:rsidR="00393E02" w:rsidRDefault="00393E02" w:rsidP="002422AE">
      <w:pPr>
        <w:tabs>
          <w:tab w:val="left" w:pos="4548"/>
        </w:tabs>
      </w:pPr>
      <w:r w:rsidRPr="00393E02">
        <w:lastRenderedPageBreak/>
        <w:drawing>
          <wp:inline distT="0" distB="0" distL="0" distR="0" wp14:anchorId="7A3849FC" wp14:editId="1C79BD0B">
            <wp:extent cx="6858000" cy="4464685"/>
            <wp:effectExtent l="0" t="0" r="0" b="0"/>
            <wp:docPr id="11811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2675" name=""/>
                    <pic:cNvPicPr/>
                  </pic:nvPicPr>
                  <pic:blipFill>
                    <a:blip r:embed="rId8"/>
                    <a:stretch>
                      <a:fillRect/>
                    </a:stretch>
                  </pic:blipFill>
                  <pic:spPr>
                    <a:xfrm>
                      <a:off x="0" y="0"/>
                      <a:ext cx="6858000" cy="4464685"/>
                    </a:xfrm>
                    <a:prstGeom prst="rect">
                      <a:avLst/>
                    </a:prstGeom>
                  </pic:spPr>
                </pic:pic>
              </a:graphicData>
            </a:graphic>
          </wp:inline>
        </w:drawing>
      </w:r>
    </w:p>
    <w:p w14:paraId="5C999240" w14:textId="77777777" w:rsidR="00393E02" w:rsidRDefault="00393E02" w:rsidP="002422AE">
      <w:pPr>
        <w:tabs>
          <w:tab w:val="left" w:pos="4548"/>
        </w:tabs>
      </w:pPr>
    </w:p>
    <w:p w14:paraId="4BAB43E5" w14:textId="77777777" w:rsidR="00393E02" w:rsidRDefault="00393E02" w:rsidP="002422AE">
      <w:pPr>
        <w:tabs>
          <w:tab w:val="left" w:pos="4548"/>
        </w:tabs>
      </w:pPr>
    </w:p>
    <w:p w14:paraId="0865BFD7" w14:textId="15BA3A2F" w:rsidR="000F06C0" w:rsidRDefault="00393E02" w:rsidP="00DC5B3D">
      <w:pPr>
        <w:pStyle w:val="NormalWeb"/>
        <w:shd w:val="clear" w:color="auto" w:fill="FFFFFF"/>
        <w:spacing w:before="0" w:beforeAutospacing="0" w:after="240" w:afterAutospacing="0"/>
        <w:textAlignment w:val="baseline"/>
        <w:rPr>
          <w:rFonts w:ascii="Arial" w:hAnsi="Arial" w:cs="Arial" w:hint="cs"/>
          <w:color w:val="0070C0"/>
          <w:rtl/>
          <w:lang w:bidi="ar-EG"/>
        </w:rPr>
      </w:pPr>
      <w:r w:rsidRPr="00393E02">
        <w:rPr>
          <w:rFonts w:ascii="Arial" w:hAnsi="Arial" w:cs="Arial"/>
          <w:color w:val="0070C0"/>
        </w:rPr>
        <w:drawing>
          <wp:inline distT="0" distB="0" distL="0" distR="0" wp14:anchorId="2456EA07" wp14:editId="77896FBA">
            <wp:extent cx="6858000" cy="3831590"/>
            <wp:effectExtent l="0" t="0" r="0" b="0"/>
            <wp:docPr id="160344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44364" name=""/>
                    <pic:cNvPicPr/>
                  </pic:nvPicPr>
                  <pic:blipFill>
                    <a:blip r:embed="rId9"/>
                    <a:stretch>
                      <a:fillRect/>
                    </a:stretch>
                  </pic:blipFill>
                  <pic:spPr>
                    <a:xfrm>
                      <a:off x="0" y="0"/>
                      <a:ext cx="6858000" cy="3831590"/>
                    </a:xfrm>
                    <a:prstGeom prst="rect">
                      <a:avLst/>
                    </a:prstGeom>
                  </pic:spPr>
                </pic:pic>
              </a:graphicData>
            </a:graphic>
          </wp:inline>
        </w:drawing>
      </w:r>
    </w:p>
    <w:p w14:paraId="187000CB" w14:textId="63672E3D" w:rsidR="00DC5B3D" w:rsidRPr="000F06C0" w:rsidRDefault="00DC5B3D" w:rsidP="00DC5B3D">
      <w:pPr>
        <w:pStyle w:val="NormalWeb"/>
        <w:shd w:val="clear" w:color="auto" w:fill="FFFFFF"/>
        <w:spacing w:before="0" w:beforeAutospacing="0" w:after="240" w:afterAutospacing="0"/>
        <w:textAlignment w:val="baseline"/>
        <w:rPr>
          <w:rFonts w:ascii="Arial" w:hAnsi="Arial" w:cs="Arial"/>
          <w:color w:val="0070C0"/>
          <w:sz w:val="22"/>
          <w:szCs w:val="22"/>
        </w:rPr>
      </w:pPr>
      <w:r w:rsidRPr="000F06C0">
        <w:rPr>
          <w:rFonts w:ascii="Arial" w:hAnsi="Arial" w:cs="Arial"/>
          <w:color w:val="0070C0"/>
          <w:sz w:val="22"/>
          <w:szCs w:val="22"/>
        </w:rPr>
        <w:lastRenderedPageBreak/>
        <w:t>Decompression Algorithm:</w:t>
      </w:r>
    </w:p>
    <w:p w14:paraId="43DE9620" w14:textId="10A17244" w:rsidR="00DC5B3D" w:rsidRDefault="00393E02" w:rsidP="002422AE">
      <w:pPr>
        <w:tabs>
          <w:tab w:val="left" w:pos="4548"/>
        </w:tabs>
      </w:pPr>
      <w:r w:rsidRPr="00393E02">
        <w:drawing>
          <wp:inline distT="0" distB="0" distL="0" distR="0" wp14:anchorId="1CA965C9" wp14:editId="404F7B78">
            <wp:extent cx="6858000" cy="4022725"/>
            <wp:effectExtent l="0" t="0" r="0" b="0"/>
            <wp:docPr id="92736220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62201" name="Picture 1" descr="A screen shot of a computer screen&#10;&#10;AI-generated content may be incorrect."/>
                    <pic:cNvPicPr/>
                  </pic:nvPicPr>
                  <pic:blipFill>
                    <a:blip r:embed="rId10"/>
                    <a:stretch>
                      <a:fillRect/>
                    </a:stretch>
                  </pic:blipFill>
                  <pic:spPr>
                    <a:xfrm>
                      <a:off x="0" y="0"/>
                      <a:ext cx="6858000" cy="4022725"/>
                    </a:xfrm>
                    <a:prstGeom prst="rect">
                      <a:avLst/>
                    </a:prstGeom>
                  </pic:spPr>
                </pic:pic>
              </a:graphicData>
            </a:graphic>
          </wp:inline>
        </w:drawing>
      </w:r>
    </w:p>
    <w:p w14:paraId="2F8D0B91" w14:textId="77777777" w:rsidR="00DC5B3D" w:rsidRDefault="00DC5B3D" w:rsidP="00DC5B3D"/>
    <w:p w14:paraId="5C29F73F" w14:textId="45E38BCC" w:rsidR="00DC5B3D" w:rsidRPr="00393E02" w:rsidRDefault="00DC5B3D" w:rsidP="00393E02">
      <w:pPr>
        <w:rPr>
          <w:color w:val="0070C0"/>
        </w:rPr>
      </w:pPr>
      <w:proofErr w:type="gramStart"/>
      <w:r w:rsidRPr="000F06C0">
        <w:rPr>
          <w:color w:val="0070C0"/>
          <w:sz w:val="22"/>
          <w:szCs w:val="22"/>
        </w:rPr>
        <w:t xml:space="preserve">Main </w:t>
      </w:r>
      <w:r w:rsidR="00393E02">
        <w:rPr>
          <w:rFonts w:hint="cs"/>
          <w:color w:val="0070C0"/>
          <w:rtl/>
        </w:rPr>
        <w:t>:</w:t>
      </w:r>
      <w:proofErr w:type="gramEnd"/>
      <w:r>
        <w:br/>
      </w:r>
      <w:r w:rsidR="00393E02" w:rsidRPr="00393E02">
        <w:rPr>
          <w:noProof/>
        </w:rPr>
        <w:drawing>
          <wp:inline distT="0" distB="0" distL="0" distR="0" wp14:anchorId="2AF461A5" wp14:editId="747FE401">
            <wp:extent cx="6856730" cy="4030980"/>
            <wp:effectExtent l="0" t="0" r="1270" b="7620"/>
            <wp:docPr id="18750111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11130" name="Picture 1" descr="A screen shot of a computer program&#10;&#10;AI-generated content may be incorrect."/>
                    <pic:cNvPicPr/>
                  </pic:nvPicPr>
                  <pic:blipFill>
                    <a:blip r:embed="rId11"/>
                    <a:stretch>
                      <a:fillRect/>
                    </a:stretch>
                  </pic:blipFill>
                  <pic:spPr>
                    <a:xfrm>
                      <a:off x="0" y="0"/>
                      <a:ext cx="6862279" cy="4034242"/>
                    </a:xfrm>
                    <a:prstGeom prst="rect">
                      <a:avLst/>
                    </a:prstGeom>
                  </pic:spPr>
                </pic:pic>
              </a:graphicData>
            </a:graphic>
          </wp:inline>
        </w:drawing>
      </w:r>
    </w:p>
    <w:p w14:paraId="2C627E16" w14:textId="77777777" w:rsidR="00393E02" w:rsidRDefault="00393E02" w:rsidP="00DC5B3D">
      <w:pPr>
        <w:tabs>
          <w:tab w:val="left" w:pos="4344"/>
        </w:tabs>
        <w:rPr>
          <w:color w:val="7030A0"/>
          <w:sz w:val="36"/>
          <w:szCs w:val="36"/>
          <w:rtl/>
        </w:rPr>
      </w:pPr>
    </w:p>
    <w:p w14:paraId="727F5EEA" w14:textId="77777777" w:rsidR="00393E02" w:rsidRDefault="00393E02" w:rsidP="00DC5B3D">
      <w:pPr>
        <w:tabs>
          <w:tab w:val="left" w:pos="4344"/>
        </w:tabs>
        <w:rPr>
          <w:color w:val="7030A0"/>
          <w:sz w:val="36"/>
          <w:szCs w:val="36"/>
          <w:rtl/>
        </w:rPr>
      </w:pPr>
    </w:p>
    <w:p w14:paraId="0CB52248" w14:textId="368877A3" w:rsidR="00393E02" w:rsidRDefault="00393E02" w:rsidP="00DC5B3D">
      <w:pPr>
        <w:tabs>
          <w:tab w:val="left" w:pos="4344"/>
        </w:tabs>
        <w:rPr>
          <w:color w:val="7030A0"/>
          <w:sz w:val="36"/>
          <w:szCs w:val="36"/>
          <w:rtl/>
        </w:rPr>
      </w:pPr>
      <w:r w:rsidRPr="00393E02">
        <w:rPr>
          <w:color w:val="7030A0"/>
          <w:sz w:val="36"/>
          <w:szCs w:val="36"/>
        </w:rPr>
        <w:drawing>
          <wp:inline distT="0" distB="0" distL="0" distR="0" wp14:anchorId="726DF1E2" wp14:editId="1BF04BD2">
            <wp:extent cx="6858000" cy="6126480"/>
            <wp:effectExtent l="0" t="0" r="0" b="7620"/>
            <wp:docPr id="125804561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45610" name="Picture 1" descr="A screen shot of a computer code&#10;&#10;AI-generated content may be incorrect."/>
                    <pic:cNvPicPr/>
                  </pic:nvPicPr>
                  <pic:blipFill>
                    <a:blip r:embed="rId12"/>
                    <a:stretch>
                      <a:fillRect/>
                    </a:stretch>
                  </pic:blipFill>
                  <pic:spPr>
                    <a:xfrm>
                      <a:off x="0" y="0"/>
                      <a:ext cx="6858000" cy="6126480"/>
                    </a:xfrm>
                    <a:prstGeom prst="rect">
                      <a:avLst/>
                    </a:prstGeom>
                  </pic:spPr>
                </pic:pic>
              </a:graphicData>
            </a:graphic>
          </wp:inline>
        </w:drawing>
      </w:r>
    </w:p>
    <w:p w14:paraId="03CEF988" w14:textId="5E1CB738" w:rsidR="00393E02" w:rsidRDefault="00393E02" w:rsidP="00DC5B3D">
      <w:pPr>
        <w:tabs>
          <w:tab w:val="left" w:pos="4344"/>
        </w:tabs>
        <w:rPr>
          <w:color w:val="7030A0"/>
          <w:sz w:val="36"/>
          <w:szCs w:val="36"/>
          <w:rtl/>
        </w:rPr>
      </w:pPr>
    </w:p>
    <w:p w14:paraId="73C8FA84" w14:textId="013D8276" w:rsidR="00393E02" w:rsidRDefault="00393E02" w:rsidP="00DC5B3D">
      <w:pPr>
        <w:tabs>
          <w:tab w:val="left" w:pos="4344"/>
        </w:tabs>
        <w:rPr>
          <w:color w:val="7030A0"/>
          <w:sz w:val="36"/>
          <w:szCs w:val="36"/>
          <w:rtl/>
        </w:rPr>
      </w:pPr>
    </w:p>
    <w:p w14:paraId="2415162E" w14:textId="0F63633F" w:rsidR="00393E02" w:rsidRDefault="00393E02" w:rsidP="00DC5B3D">
      <w:pPr>
        <w:tabs>
          <w:tab w:val="left" w:pos="4344"/>
        </w:tabs>
        <w:rPr>
          <w:color w:val="7030A0"/>
          <w:sz w:val="36"/>
          <w:szCs w:val="36"/>
          <w:rtl/>
        </w:rPr>
      </w:pPr>
    </w:p>
    <w:p w14:paraId="298BAFA0" w14:textId="6E356FC0" w:rsidR="00393E02" w:rsidRDefault="00393E02" w:rsidP="00DC5B3D">
      <w:pPr>
        <w:tabs>
          <w:tab w:val="left" w:pos="4344"/>
        </w:tabs>
        <w:rPr>
          <w:color w:val="7030A0"/>
          <w:sz w:val="36"/>
          <w:szCs w:val="36"/>
          <w:rtl/>
        </w:rPr>
      </w:pPr>
    </w:p>
    <w:p w14:paraId="3E98C558" w14:textId="28211B97" w:rsidR="00393E02" w:rsidRDefault="00393E02" w:rsidP="00DC5B3D">
      <w:pPr>
        <w:tabs>
          <w:tab w:val="left" w:pos="4344"/>
        </w:tabs>
        <w:rPr>
          <w:color w:val="7030A0"/>
          <w:sz w:val="36"/>
          <w:szCs w:val="36"/>
          <w:rtl/>
        </w:rPr>
      </w:pPr>
      <w:r>
        <w:rPr>
          <w:noProof/>
        </w:rPr>
        <mc:AlternateContent>
          <mc:Choice Requires="wps">
            <w:drawing>
              <wp:anchor distT="0" distB="0" distL="114300" distR="114300" simplePos="0" relativeHeight="251663360" behindDoc="0" locked="0" layoutInCell="1" allowOverlap="1" wp14:anchorId="248FE30B" wp14:editId="6A0D7246">
                <wp:simplePos x="0" y="0"/>
                <wp:positionH relativeFrom="page">
                  <wp:posOffset>474345</wp:posOffset>
                </wp:positionH>
                <wp:positionV relativeFrom="paragraph">
                  <wp:posOffset>81280</wp:posOffset>
                </wp:positionV>
                <wp:extent cx="7284720" cy="0"/>
                <wp:effectExtent l="0" t="19050" r="30480" b="19050"/>
                <wp:wrapNone/>
                <wp:docPr id="1046814646" name="Straight Connector 2"/>
                <wp:cNvGraphicFramePr/>
                <a:graphic xmlns:a="http://schemas.openxmlformats.org/drawingml/2006/main">
                  <a:graphicData uri="http://schemas.microsoft.com/office/word/2010/wordprocessingShape">
                    <wps:wsp>
                      <wps:cNvCnPr/>
                      <wps:spPr>
                        <a:xfrm>
                          <a:off x="0" y="0"/>
                          <a:ext cx="728472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E639F1D"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7.35pt,6.4pt" to="610.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" strokeweight="3pt">
                <v:stroke miterlimit="4" joinstyle="miter"/>
                <w10:wrap anchorx="page"/>
              </v:line>
            </w:pict>
          </mc:Fallback>
        </mc:AlternateContent>
      </w:r>
    </w:p>
    <w:p w14:paraId="39106341" w14:textId="399EC86E" w:rsidR="00393E02" w:rsidRDefault="00393E02" w:rsidP="00DC5B3D">
      <w:pPr>
        <w:tabs>
          <w:tab w:val="left" w:pos="4344"/>
        </w:tabs>
        <w:rPr>
          <w:color w:val="7030A0"/>
          <w:sz w:val="36"/>
          <w:szCs w:val="36"/>
          <w:rtl/>
        </w:rPr>
      </w:pPr>
    </w:p>
    <w:p w14:paraId="10221048" w14:textId="0BC00F91" w:rsidR="00393E02" w:rsidRDefault="00393E02" w:rsidP="00DC5B3D">
      <w:pPr>
        <w:tabs>
          <w:tab w:val="left" w:pos="4344"/>
        </w:tabs>
        <w:rPr>
          <w:color w:val="7030A0"/>
          <w:sz w:val="36"/>
          <w:szCs w:val="36"/>
          <w:rtl/>
        </w:rPr>
      </w:pPr>
    </w:p>
    <w:p w14:paraId="4EB8B584" w14:textId="77777777" w:rsidR="00393E02" w:rsidRDefault="00393E02" w:rsidP="00DC5B3D">
      <w:pPr>
        <w:tabs>
          <w:tab w:val="left" w:pos="4344"/>
        </w:tabs>
        <w:rPr>
          <w:color w:val="7030A0"/>
          <w:sz w:val="36"/>
          <w:szCs w:val="36"/>
          <w:rtl/>
        </w:rPr>
      </w:pPr>
    </w:p>
    <w:p w14:paraId="658AFFB6" w14:textId="192C2CA0" w:rsidR="00DC5B3D" w:rsidRPr="00DC5B3D" w:rsidRDefault="00DC5B3D" w:rsidP="00DC5B3D">
      <w:pPr>
        <w:tabs>
          <w:tab w:val="left" w:pos="4344"/>
        </w:tabs>
        <w:rPr>
          <w:color w:val="7030A0"/>
          <w:sz w:val="36"/>
          <w:szCs w:val="36"/>
        </w:rPr>
      </w:pPr>
      <w:r w:rsidRPr="00DC5B3D">
        <w:rPr>
          <w:color w:val="7030A0"/>
          <w:sz w:val="36"/>
          <w:szCs w:val="36"/>
        </w:rPr>
        <w:lastRenderedPageBreak/>
        <w:t>Test Cases:</w:t>
      </w:r>
    </w:p>
    <w:p w14:paraId="7CDA7F46" w14:textId="77777777" w:rsidR="00DC5B3D" w:rsidRDefault="00DC5B3D" w:rsidP="00DC5B3D">
      <w:pPr>
        <w:tabs>
          <w:tab w:val="left" w:pos="4344"/>
        </w:tabs>
      </w:pPr>
    </w:p>
    <w:p w14:paraId="6BC597CE" w14:textId="11B2510E" w:rsidR="00DC5B3D" w:rsidRDefault="00DC5B3D" w:rsidP="00DC5B3D">
      <w:pPr>
        <w:tabs>
          <w:tab w:val="left" w:pos="4344"/>
        </w:tabs>
        <w:rPr>
          <w:color w:val="002060"/>
          <w:sz w:val="28"/>
          <w:szCs w:val="28"/>
        </w:rPr>
      </w:pPr>
      <w:r w:rsidRPr="00DC5B3D">
        <w:rPr>
          <w:color w:val="002060"/>
          <w:sz w:val="28"/>
          <w:szCs w:val="28"/>
        </w:rPr>
        <w:t>Test Case 1:</w:t>
      </w:r>
    </w:p>
    <w:p w14:paraId="7D146FE0" w14:textId="0B1910D2" w:rsidR="000F06C0" w:rsidRPr="000F06C0" w:rsidRDefault="00601857" w:rsidP="00DC5B3D">
      <w:pPr>
        <w:tabs>
          <w:tab w:val="left" w:pos="4344"/>
        </w:tabs>
        <w:rPr>
          <w:color w:val="002060"/>
        </w:rPr>
      </w:pPr>
      <w:r w:rsidRPr="000F06C0">
        <w:rPr>
          <w:color w:val="002060"/>
        </w:rPr>
        <w:t>Original:</w:t>
      </w:r>
    </w:p>
    <w:p w14:paraId="7D83F6B0" w14:textId="77777777" w:rsidR="000F06C0" w:rsidRPr="000F06C0" w:rsidRDefault="000F06C0" w:rsidP="000F06C0">
      <w:pPr>
        <w:tabs>
          <w:tab w:val="left" w:pos="4344"/>
        </w:tabs>
        <w:rPr>
          <w:color w:val="002060"/>
          <w:sz w:val="20"/>
          <w:szCs w:val="20"/>
        </w:rPr>
      </w:pPr>
    </w:p>
    <w:p w14:paraId="02256533" w14:textId="35172C1F" w:rsidR="000F06C0" w:rsidRDefault="00F35FED" w:rsidP="00DC5B3D">
      <w:pPr>
        <w:tabs>
          <w:tab w:val="left" w:pos="4344"/>
        </w:tabs>
        <w:rPr>
          <w:color w:val="002060"/>
          <w:sz w:val="28"/>
          <w:szCs w:val="28"/>
        </w:rPr>
      </w:pPr>
      <w:r w:rsidRPr="00F35FED">
        <w:rPr>
          <w:color w:val="002060"/>
          <w:sz w:val="28"/>
          <w:szCs w:val="28"/>
        </w:rPr>
        <w:drawing>
          <wp:inline distT="0" distB="0" distL="0" distR="0" wp14:anchorId="55046CDD" wp14:editId="675ECF0F">
            <wp:extent cx="1838582" cy="657317"/>
            <wp:effectExtent l="0" t="0" r="9525" b="9525"/>
            <wp:docPr id="106261920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19206" name="Picture 1" descr="A black background with white text&#10;&#10;AI-generated content may be incorrect."/>
                    <pic:cNvPicPr/>
                  </pic:nvPicPr>
                  <pic:blipFill>
                    <a:blip r:embed="rId13"/>
                    <a:stretch>
                      <a:fillRect/>
                    </a:stretch>
                  </pic:blipFill>
                  <pic:spPr>
                    <a:xfrm>
                      <a:off x="0" y="0"/>
                      <a:ext cx="1838582" cy="657317"/>
                    </a:xfrm>
                    <a:prstGeom prst="rect">
                      <a:avLst/>
                    </a:prstGeom>
                  </pic:spPr>
                </pic:pic>
              </a:graphicData>
            </a:graphic>
          </wp:inline>
        </w:drawing>
      </w:r>
    </w:p>
    <w:p w14:paraId="0E05538D" w14:textId="77777777" w:rsidR="000F06C0" w:rsidRDefault="000F06C0" w:rsidP="00DC5B3D">
      <w:pPr>
        <w:tabs>
          <w:tab w:val="left" w:pos="4344"/>
        </w:tabs>
        <w:rPr>
          <w:color w:val="002060"/>
          <w:sz w:val="28"/>
          <w:szCs w:val="28"/>
        </w:rPr>
      </w:pPr>
    </w:p>
    <w:p w14:paraId="5E83D645" w14:textId="157FE3FC" w:rsidR="00601857" w:rsidRPr="000F06C0" w:rsidRDefault="000F06C0" w:rsidP="00F35FED">
      <w:pPr>
        <w:tabs>
          <w:tab w:val="left" w:pos="4344"/>
        </w:tabs>
        <w:rPr>
          <w:sz w:val="20"/>
          <w:szCs w:val="20"/>
        </w:rPr>
      </w:pPr>
      <w:r w:rsidRPr="000F06C0">
        <w:rPr>
          <w:b/>
          <w:bCs/>
          <w:sz w:val="20"/>
          <w:szCs w:val="20"/>
        </w:rPr>
        <w:t>Original Size:</w:t>
      </w:r>
      <w:r w:rsidRPr="000F06C0">
        <w:rPr>
          <w:sz w:val="20"/>
          <w:szCs w:val="20"/>
        </w:rPr>
        <w:t xml:space="preserve"> </w:t>
      </w:r>
      <w:r w:rsidR="00F35FED" w:rsidRPr="00F35FED">
        <w:rPr>
          <w:sz w:val="20"/>
          <w:szCs w:val="20"/>
        </w:rPr>
        <w:t xml:space="preserve">16 </w:t>
      </w:r>
      <w:proofErr w:type="gramStart"/>
      <w:r w:rsidR="00F35FED" w:rsidRPr="00F35FED">
        <w:rPr>
          <w:sz w:val="20"/>
          <w:szCs w:val="20"/>
        </w:rPr>
        <w:t>characters × 8 bits</w:t>
      </w:r>
      <w:proofErr w:type="gramEnd"/>
      <w:r w:rsidR="00F35FED" w:rsidRPr="00F35FED">
        <w:rPr>
          <w:sz w:val="20"/>
          <w:szCs w:val="20"/>
        </w:rPr>
        <w:t xml:space="preserve"> = 128 bits</w:t>
      </w:r>
    </w:p>
    <w:p w14:paraId="00395DEB" w14:textId="157CA740" w:rsidR="00DC5B3D" w:rsidRDefault="000F06C0" w:rsidP="00DC5B3D">
      <w:pPr>
        <w:tabs>
          <w:tab w:val="left" w:pos="4344"/>
        </w:tabs>
        <w:rPr>
          <w:color w:val="002060"/>
          <w:sz w:val="28"/>
          <w:szCs w:val="28"/>
        </w:rPr>
      </w:pPr>
      <w:r w:rsidRPr="000F06C0">
        <w:rPr>
          <w:color w:val="002060"/>
        </w:rPr>
        <w:t>Compressed</w:t>
      </w:r>
      <w:r>
        <w:rPr>
          <w:color w:val="002060"/>
          <w:sz w:val="28"/>
          <w:szCs w:val="28"/>
        </w:rPr>
        <w:t>:</w:t>
      </w:r>
    </w:p>
    <w:p w14:paraId="49402F90" w14:textId="77777777" w:rsidR="000F06C0" w:rsidRDefault="000F06C0" w:rsidP="00DC5B3D">
      <w:pPr>
        <w:tabs>
          <w:tab w:val="left" w:pos="4344"/>
        </w:tabs>
        <w:rPr>
          <w:color w:val="002060"/>
          <w:sz w:val="28"/>
          <w:szCs w:val="28"/>
        </w:rPr>
      </w:pPr>
    </w:p>
    <w:p w14:paraId="5E872271" w14:textId="1FE662E9" w:rsidR="000F06C0" w:rsidRDefault="00F35FED" w:rsidP="00DC5B3D">
      <w:pPr>
        <w:tabs>
          <w:tab w:val="left" w:pos="4344"/>
        </w:tabs>
        <w:rPr>
          <w:color w:val="002060"/>
          <w:sz w:val="28"/>
          <w:szCs w:val="28"/>
        </w:rPr>
      </w:pPr>
      <w:r w:rsidRPr="00F35FED">
        <w:rPr>
          <w:color w:val="002060"/>
          <w:sz w:val="28"/>
          <w:szCs w:val="28"/>
        </w:rPr>
        <w:drawing>
          <wp:inline distT="0" distB="0" distL="0" distR="0" wp14:anchorId="646D34F9" wp14:editId="349820CF">
            <wp:extent cx="1362265" cy="828791"/>
            <wp:effectExtent l="0" t="0" r="0" b="9525"/>
            <wp:docPr id="1983879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79657" name="Picture 1" descr="A screenshot of a computer&#10;&#10;AI-generated content may be incorrect."/>
                    <pic:cNvPicPr/>
                  </pic:nvPicPr>
                  <pic:blipFill>
                    <a:blip r:embed="rId14"/>
                    <a:stretch>
                      <a:fillRect/>
                    </a:stretch>
                  </pic:blipFill>
                  <pic:spPr>
                    <a:xfrm>
                      <a:off x="0" y="0"/>
                      <a:ext cx="1362265" cy="828791"/>
                    </a:xfrm>
                    <a:prstGeom prst="rect">
                      <a:avLst/>
                    </a:prstGeom>
                  </pic:spPr>
                </pic:pic>
              </a:graphicData>
            </a:graphic>
          </wp:inline>
        </w:drawing>
      </w:r>
    </w:p>
    <w:p w14:paraId="36241816" w14:textId="09BB9F03" w:rsidR="000F06C0" w:rsidRDefault="000F06C0" w:rsidP="00F35FED">
      <w:pPr>
        <w:tabs>
          <w:tab w:val="left" w:pos="4344"/>
        </w:tabs>
        <w:rPr>
          <w:sz w:val="20"/>
          <w:szCs w:val="20"/>
        </w:rPr>
      </w:pPr>
      <w:r w:rsidRPr="000F06C0">
        <w:rPr>
          <w:b/>
          <w:bCs/>
          <w:sz w:val="20"/>
          <w:szCs w:val="20"/>
        </w:rPr>
        <w:t>Compressed Size:</w:t>
      </w:r>
      <w:r w:rsidRPr="000F06C0">
        <w:rPr>
          <w:sz w:val="20"/>
          <w:szCs w:val="20"/>
        </w:rPr>
        <w:t xml:space="preserve"> </w:t>
      </w:r>
      <w:r w:rsidR="00F35FED" w:rsidRPr="00F35FED">
        <w:rPr>
          <w:sz w:val="20"/>
          <w:szCs w:val="20"/>
        </w:rPr>
        <w:t>8bits (A)+12bits (B)+6bits (C)+6bits (D)=</w:t>
      </w:r>
      <w:r w:rsidR="00F35FED">
        <w:rPr>
          <w:sz w:val="20"/>
          <w:szCs w:val="20"/>
        </w:rPr>
        <w:t xml:space="preserve"> </w:t>
      </w:r>
      <w:r w:rsidR="00F35FED" w:rsidRPr="00F35FED">
        <w:rPr>
          <w:sz w:val="20"/>
          <w:szCs w:val="20"/>
        </w:rPr>
        <w:t>32bits</w:t>
      </w:r>
    </w:p>
    <w:p w14:paraId="028850FC" w14:textId="77777777" w:rsidR="00F35FED" w:rsidRPr="00F35FED" w:rsidRDefault="00F35FED" w:rsidP="00F35FED">
      <w:pPr>
        <w:tabs>
          <w:tab w:val="left" w:pos="4344"/>
        </w:tabs>
        <w:rPr>
          <w:sz w:val="20"/>
          <w:szCs w:val="20"/>
        </w:rPr>
      </w:pPr>
      <w:r w:rsidRPr="00F35FED">
        <w:rPr>
          <w:sz w:val="20"/>
          <w:szCs w:val="20"/>
        </w:rPr>
        <w:t>Entropy of the text: 1.9056390622295662</w:t>
      </w:r>
    </w:p>
    <w:p w14:paraId="709ED646" w14:textId="4C098CFF" w:rsidR="000F06C0" w:rsidRPr="000F06C0" w:rsidRDefault="00F35FED" w:rsidP="00F35FED">
      <w:pPr>
        <w:tabs>
          <w:tab w:val="left" w:pos="4344"/>
        </w:tabs>
        <w:rPr>
          <w:sz w:val="20"/>
          <w:szCs w:val="20"/>
        </w:rPr>
      </w:pPr>
      <w:r w:rsidRPr="00F35FED">
        <w:rPr>
          <w:sz w:val="20"/>
          <w:szCs w:val="20"/>
        </w:rPr>
        <w:t>Average code length: 2.0 bits/symbol</w:t>
      </w:r>
    </w:p>
    <w:p w14:paraId="3D4DD64C" w14:textId="12DCD9B8" w:rsidR="00601857" w:rsidRDefault="00601857" w:rsidP="000F06C0">
      <w:pPr>
        <w:tabs>
          <w:tab w:val="left" w:pos="4344"/>
        </w:tabs>
        <w:rPr>
          <w:sz w:val="20"/>
          <w:szCs w:val="20"/>
        </w:rPr>
      </w:pPr>
      <w:r w:rsidRPr="00601857">
        <w:rPr>
          <w:b/>
          <w:bCs/>
          <w:noProof/>
          <w:color w:val="00B050"/>
          <w:sz w:val="20"/>
          <w:szCs w:val="20"/>
        </w:rPr>
        <mc:AlternateContent>
          <mc:Choice Requires="wps">
            <w:drawing>
              <wp:anchor distT="0" distB="0" distL="114300" distR="114300" simplePos="0" relativeHeight="251664384" behindDoc="0" locked="0" layoutInCell="1" allowOverlap="1" wp14:anchorId="7E55A269" wp14:editId="23488DCB">
                <wp:simplePos x="0" y="0"/>
                <wp:positionH relativeFrom="column">
                  <wp:posOffset>-95250</wp:posOffset>
                </wp:positionH>
                <wp:positionV relativeFrom="paragraph">
                  <wp:posOffset>92075</wp:posOffset>
                </wp:positionV>
                <wp:extent cx="6709410" cy="26670"/>
                <wp:effectExtent l="19050" t="19050" r="34290" b="30480"/>
                <wp:wrapNone/>
                <wp:docPr id="1261499162" name="Straight Connector 3"/>
                <wp:cNvGraphicFramePr/>
                <a:graphic xmlns:a="http://schemas.openxmlformats.org/drawingml/2006/main">
                  <a:graphicData uri="http://schemas.microsoft.com/office/word/2010/wordprocessingShape">
                    <wps:wsp>
                      <wps:cNvCnPr/>
                      <wps:spPr>
                        <a:xfrm flipV="1">
                          <a:off x="0" y="0"/>
                          <a:ext cx="6709410" cy="2667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78B7CFE"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5pt" to="520.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" strokeweight="3pt">
                <v:stroke miterlimit="4" joinstyle="miter"/>
              </v:line>
            </w:pict>
          </mc:Fallback>
        </mc:AlternateContent>
      </w:r>
    </w:p>
    <w:p w14:paraId="53E23397" w14:textId="77777777" w:rsidR="000F06C0" w:rsidRPr="000F06C0" w:rsidRDefault="000F06C0" w:rsidP="000F06C0">
      <w:pPr>
        <w:tabs>
          <w:tab w:val="left" w:pos="4344"/>
        </w:tabs>
        <w:rPr>
          <w:sz w:val="20"/>
          <w:szCs w:val="20"/>
        </w:rPr>
      </w:pPr>
    </w:p>
    <w:p w14:paraId="1224BA9B" w14:textId="5408DFD8" w:rsidR="00DC5B3D" w:rsidRDefault="00601857" w:rsidP="00601857">
      <w:pPr>
        <w:tabs>
          <w:tab w:val="left" w:pos="4344"/>
        </w:tabs>
        <w:rPr>
          <w:color w:val="002060"/>
        </w:rPr>
      </w:pPr>
      <w:r w:rsidRPr="00601857">
        <w:rPr>
          <w:color w:val="002060"/>
        </w:rPr>
        <w:t xml:space="preserve">Test Case 2: </w:t>
      </w:r>
    </w:p>
    <w:p w14:paraId="2B8A90B3" w14:textId="6B19F363" w:rsidR="00601857" w:rsidRDefault="00601857" w:rsidP="00601857">
      <w:pPr>
        <w:tabs>
          <w:tab w:val="left" w:pos="4344"/>
        </w:tabs>
        <w:rPr>
          <w:color w:val="002060"/>
        </w:rPr>
      </w:pPr>
      <w:r w:rsidRPr="000F06C0">
        <w:rPr>
          <w:color w:val="002060"/>
        </w:rPr>
        <w:t>Original:</w:t>
      </w:r>
    </w:p>
    <w:p w14:paraId="5B92B17E" w14:textId="77777777" w:rsidR="00601857" w:rsidRPr="00601857" w:rsidRDefault="00601857" w:rsidP="00601857">
      <w:pPr>
        <w:tabs>
          <w:tab w:val="left" w:pos="4344"/>
        </w:tabs>
        <w:rPr>
          <w:color w:val="002060"/>
        </w:rPr>
      </w:pPr>
    </w:p>
    <w:p w14:paraId="70C17A57" w14:textId="59754AC9" w:rsidR="00DC5B3D" w:rsidRDefault="00F35FED" w:rsidP="00DC5B3D">
      <w:pPr>
        <w:tabs>
          <w:tab w:val="left" w:pos="4344"/>
        </w:tabs>
      </w:pPr>
      <w:r w:rsidRPr="00F35FED">
        <w:drawing>
          <wp:inline distT="0" distB="0" distL="0" distR="0" wp14:anchorId="03C2E3DB" wp14:editId="6C8C727C">
            <wp:extent cx="2095792" cy="562053"/>
            <wp:effectExtent l="0" t="0" r="0" b="9525"/>
            <wp:docPr id="91662310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3101" name="Picture 1" descr="A black background with white text&#10;&#10;AI-generated content may be incorrect."/>
                    <pic:cNvPicPr/>
                  </pic:nvPicPr>
                  <pic:blipFill>
                    <a:blip r:embed="rId15"/>
                    <a:stretch>
                      <a:fillRect/>
                    </a:stretch>
                  </pic:blipFill>
                  <pic:spPr>
                    <a:xfrm>
                      <a:off x="0" y="0"/>
                      <a:ext cx="2095792" cy="562053"/>
                    </a:xfrm>
                    <a:prstGeom prst="rect">
                      <a:avLst/>
                    </a:prstGeom>
                  </pic:spPr>
                </pic:pic>
              </a:graphicData>
            </a:graphic>
          </wp:inline>
        </w:drawing>
      </w:r>
    </w:p>
    <w:p w14:paraId="35902A58" w14:textId="38905CD3" w:rsidR="00DC5B3D" w:rsidRDefault="00601857" w:rsidP="00F35FED">
      <w:pPr>
        <w:tabs>
          <w:tab w:val="left" w:pos="4344"/>
        </w:tabs>
        <w:rPr>
          <w:sz w:val="20"/>
          <w:szCs w:val="20"/>
        </w:rPr>
      </w:pPr>
      <w:r w:rsidRPr="00601857">
        <w:rPr>
          <w:b/>
          <w:bCs/>
          <w:sz w:val="20"/>
          <w:szCs w:val="20"/>
        </w:rPr>
        <w:t>Original Size:</w:t>
      </w:r>
      <w:r w:rsidRPr="00601857">
        <w:rPr>
          <w:sz w:val="20"/>
          <w:szCs w:val="20"/>
        </w:rPr>
        <w:t xml:space="preserve"> </w:t>
      </w:r>
      <w:r w:rsidR="00F35FED" w:rsidRPr="00F35FED">
        <w:rPr>
          <w:sz w:val="20"/>
          <w:szCs w:val="20"/>
        </w:rPr>
        <w:t>14 characters × 8 bits = 112 bits</w:t>
      </w:r>
    </w:p>
    <w:p w14:paraId="7EA8BE37" w14:textId="77777777" w:rsidR="00601857" w:rsidRPr="00601857" w:rsidRDefault="00601857" w:rsidP="00601857">
      <w:pPr>
        <w:tabs>
          <w:tab w:val="left" w:pos="4344"/>
        </w:tabs>
        <w:rPr>
          <w:sz w:val="20"/>
          <w:szCs w:val="20"/>
        </w:rPr>
      </w:pPr>
    </w:p>
    <w:p w14:paraId="6025A039" w14:textId="77777777" w:rsidR="00601857" w:rsidRDefault="00601857" w:rsidP="00601857">
      <w:pPr>
        <w:tabs>
          <w:tab w:val="left" w:pos="4344"/>
        </w:tabs>
        <w:rPr>
          <w:color w:val="002060"/>
          <w:sz w:val="28"/>
          <w:szCs w:val="28"/>
        </w:rPr>
      </w:pPr>
      <w:r w:rsidRPr="000F06C0">
        <w:rPr>
          <w:color w:val="002060"/>
        </w:rPr>
        <w:t>Compressed</w:t>
      </w:r>
      <w:r>
        <w:rPr>
          <w:color w:val="002060"/>
          <w:sz w:val="28"/>
          <w:szCs w:val="28"/>
        </w:rPr>
        <w:t>:</w:t>
      </w:r>
    </w:p>
    <w:p w14:paraId="6D7275C5" w14:textId="77777777" w:rsidR="00601857" w:rsidRDefault="00601857" w:rsidP="00601857">
      <w:pPr>
        <w:tabs>
          <w:tab w:val="left" w:pos="4344"/>
        </w:tabs>
        <w:rPr>
          <w:color w:val="002060"/>
          <w:sz w:val="28"/>
          <w:szCs w:val="28"/>
        </w:rPr>
      </w:pPr>
    </w:p>
    <w:p w14:paraId="47B8A9F0" w14:textId="16A1EE30" w:rsidR="000F06C0" w:rsidRDefault="00F35FED" w:rsidP="00601857">
      <w:pPr>
        <w:tabs>
          <w:tab w:val="left" w:pos="4344"/>
        </w:tabs>
      </w:pPr>
      <w:r w:rsidRPr="00F35FED">
        <w:drawing>
          <wp:inline distT="0" distB="0" distL="0" distR="0" wp14:anchorId="5D3B7703" wp14:editId="4B48CD99">
            <wp:extent cx="2257740" cy="1514686"/>
            <wp:effectExtent l="0" t="0" r="9525" b="9525"/>
            <wp:docPr id="15744895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89514" name="Picture 1" descr="A screenshot of a computer program&#10;&#10;AI-generated content may be incorrect."/>
                    <pic:cNvPicPr/>
                  </pic:nvPicPr>
                  <pic:blipFill>
                    <a:blip r:embed="rId16"/>
                    <a:stretch>
                      <a:fillRect/>
                    </a:stretch>
                  </pic:blipFill>
                  <pic:spPr>
                    <a:xfrm>
                      <a:off x="0" y="0"/>
                      <a:ext cx="2257740" cy="1514686"/>
                    </a:xfrm>
                    <a:prstGeom prst="rect">
                      <a:avLst/>
                    </a:prstGeom>
                  </pic:spPr>
                </pic:pic>
              </a:graphicData>
            </a:graphic>
          </wp:inline>
        </w:drawing>
      </w:r>
    </w:p>
    <w:p w14:paraId="77D92D78" w14:textId="77777777" w:rsidR="000F06C0" w:rsidRDefault="000F06C0" w:rsidP="00DC5B3D">
      <w:pPr>
        <w:tabs>
          <w:tab w:val="left" w:pos="4344"/>
        </w:tabs>
      </w:pPr>
    </w:p>
    <w:p w14:paraId="1A8491B4" w14:textId="1FEB13DF" w:rsidR="00601857" w:rsidRDefault="00601857" w:rsidP="00F35FED">
      <w:pPr>
        <w:tabs>
          <w:tab w:val="left" w:pos="4344"/>
        </w:tabs>
        <w:rPr>
          <w:sz w:val="20"/>
          <w:szCs w:val="20"/>
        </w:rPr>
      </w:pPr>
      <w:r w:rsidRPr="00601857">
        <w:rPr>
          <w:b/>
          <w:bCs/>
          <w:sz w:val="20"/>
          <w:szCs w:val="20"/>
        </w:rPr>
        <w:t>Compressed Size:</w:t>
      </w:r>
      <w:r w:rsidRPr="00601857">
        <w:rPr>
          <w:sz w:val="20"/>
          <w:szCs w:val="20"/>
        </w:rPr>
        <w:t xml:space="preserve"> </w:t>
      </w:r>
      <w:r w:rsidR="00F35FED" w:rsidRPr="00F35FED">
        <w:rPr>
          <w:sz w:val="20"/>
          <w:szCs w:val="20"/>
        </w:rPr>
        <w:t>4bits (X)+4bits (Y)+5bits (Z)+6bits (A)+6bits (B)+6bits (C)+3bits (D)=</w:t>
      </w:r>
      <w:r w:rsidR="00F35FED">
        <w:rPr>
          <w:sz w:val="20"/>
          <w:szCs w:val="20"/>
        </w:rPr>
        <w:t xml:space="preserve"> </w:t>
      </w:r>
      <w:r w:rsidR="00F35FED" w:rsidRPr="00F35FED">
        <w:rPr>
          <w:sz w:val="20"/>
          <w:szCs w:val="20"/>
        </w:rPr>
        <w:t>34bits</w:t>
      </w:r>
    </w:p>
    <w:p w14:paraId="1DD92A7C" w14:textId="77777777" w:rsidR="00F35FED" w:rsidRPr="00F35FED" w:rsidRDefault="00F35FED" w:rsidP="00F35FED">
      <w:pPr>
        <w:tabs>
          <w:tab w:val="left" w:pos="4344"/>
        </w:tabs>
        <w:rPr>
          <w:sz w:val="20"/>
          <w:szCs w:val="20"/>
        </w:rPr>
      </w:pPr>
    </w:p>
    <w:p w14:paraId="050DEC85" w14:textId="77777777" w:rsidR="00F35FED" w:rsidRDefault="00F35FED" w:rsidP="00F35FED">
      <w:pPr>
        <w:tabs>
          <w:tab w:val="left" w:pos="4344"/>
        </w:tabs>
      </w:pPr>
      <w:r>
        <w:t>Entropy of the text: 2.6031579868726</w:t>
      </w:r>
    </w:p>
    <w:p w14:paraId="0FF078EE" w14:textId="02375601" w:rsidR="000F06C0" w:rsidRDefault="00F35FED" w:rsidP="00F35FED">
      <w:pPr>
        <w:tabs>
          <w:tab w:val="left" w:pos="4344"/>
        </w:tabs>
      </w:pPr>
      <w:r>
        <w:t>Average code length: 2.615384615384615 bits/symbol</w:t>
      </w:r>
    </w:p>
    <w:p w14:paraId="3FF952B6" w14:textId="742D3708" w:rsidR="000F06C0" w:rsidRDefault="00601857" w:rsidP="00DC5B3D">
      <w:pPr>
        <w:tabs>
          <w:tab w:val="left" w:pos="4344"/>
        </w:tabs>
      </w:pPr>
      <w:r w:rsidRPr="00601857">
        <w:rPr>
          <w:b/>
          <w:bCs/>
          <w:noProof/>
          <w:color w:val="00B050"/>
          <w:sz w:val="20"/>
          <w:szCs w:val="20"/>
        </w:rPr>
        <mc:AlternateContent>
          <mc:Choice Requires="wps">
            <w:drawing>
              <wp:anchor distT="0" distB="0" distL="114300" distR="114300" simplePos="0" relativeHeight="251666432" behindDoc="0" locked="0" layoutInCell="1" allowOverlap="1" wp14:anchorId="4A2D96AB" wp14:editId="36ACB658">
                <wp:simplePos x="0" y="0"/>
                <wp:positionH relativeFrom="column">
                  <wp:posOffset>-64770</wp:posOffset>
                </wp:positionH>
                <wp:positionV relativeFrom="paragraph">
                  <wp:posOffset>154940</wp:posOffset>
                </wp:positionV>
                <wp:extent cx="6709410" cy="26670"/>
                <wp:effectExtent l="19050" t="19050" r="34290" b="30480"/>
                <wp:wrapNone/>
                <wp:docPr id="1563030799" name="Straight Connector 3"/>
                <wp:cNvGraphicFramePr/>
                <a:graphic xmlns:a="http://schemas.openxmlformats.org/drawingml/2006/main">
                  <a:graphicData uri="http://schemas.microsoft.com/office/word/2010/wordprocessingShape">
                    <wps:wsp>
                      <wps:cNvCnPr/>
                      <wps:spPr>
                        <a:xfrm flipV="1">
                          <a:off x="0" y="0"/>
                          <a:ext cx="6709410" cy="2667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370C690"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2.2pt" to="523.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" strokeweight="3pt">
                <v:stroke miterlimit="4" joinstyle="miter"/>
              </v:line>
            </w:pict>
          </mc:Fallback>
        </mc:AlternateContent>
      </w:r>
    </w:p>
    <w:p w14:paraId="66489D95" w14:textId="77777777" w:rsidR="000F06C0" w:rsidRDefault="000F06C0" w:rsidP="00DC5B3D">
      <w:pPr>
        <w:tabs>
          <w:tab w:val="left" w:pos="4344"/>
        </w:tabs>
      </w:pPr>
    </w:p>
    <w:p w14:paraId="3EBBAC72" w14:textId="77777777" w:rsidR="000F06C0" w:rsidRDefault="000F06C0" w:rsidP="00DC5B3D">
      <w:pPr>
        <w:tabs>
          <w:tab w:val="left" w:pos="4344"/>
        </w:tabs>
      </w:pPr>
    </w:p>
    <w:p w14:paraId="3CAF4028" w14:textId="77777777" w:rsidR="000F06C0" w:rsidRDefault="000F06C0" w:rsidP="00DC5B3D">
      <w:pPr>
        <w:tabs>
          <w:tab w:val="left" w:pos="4344"/>
        </w:tabs>
      </w:pPr>
    </w:p>
    <w:p w14:paraId="4764F948" w14:textId="77777777" w:rsidR="00F35FED" w:rsidRDefault="00F35FED" w:rsidP="00DC5B3D">
      <w:pPr>
        <w:tabs>
          <w:tab w:val="left" w:pos="4344"/>
        </w:tabs>
      </w:pPr>
    </w:p>
    <w:p w14:paraId="0427AE56" w14:textId="07BC1E65" w:rsidR="000F06C0" w:rsidRDefault="000F06C0" w:rsidP="00DC5B3D">
      <w:pPr>
        <w:tabs>
          <w:tab w:val="left" w:pos="4344"/>
        </w:tabs>
      </w:pPr>
    </w:p>
    <w:p w14:paraId="1EEE30AF" w14:textId="3AE76852" w:rsidR="000F06C0" w:rsidRDefault="005C1ACE" w:rsidP="00DC5B3D">
      <w:pPr>
        <w:tabs>
          <w:tab w:val="left" w:pos="4344"/>
        </w:tabs>
      </w:pPr>
      <w:r w:rsidRPr="000F06C0">
        <w:rPr>
          <w:color w:val="7030A0"/>
        </w:rPr>
        <w:t xml:space="preserve">The Full Running </w:t>
      </w:r>
      <w:proofErr w:type="gramStart"/>
      <w:r w:rsidRPr="000F06C0">
        <w:rPr>
          <w:color w:val="7030A0"/>
        </w:rPr>
        <w:t>Process :</w:t>
      </w:r>
      <w:proofErr w:type="gramEnd"/>
    </w:p>
    <w:p w14:paraId="3438DD5A" w14:textId="77777777" w:rsidR="000F06C0" w:rsidRDefault="000F06C0" w:rsidP="00DC5B3D">
      <w:pPr>
        <w:tabs>
          <w:tab w:val="left" w:pos="4344"/>
        </w:tabs>
      </w:pPr>
    </w:p>
    <w:p w14:paraId="38556E43" w14:textId="77777777" w:rsidR="000F06C0" w:rsidRDefault="000F06C0" w:rsidP="00DC5B3D">
      <w:pPr>
        <w:tabs>
          <w:tab w:val="left" w:pos="4344"/>
        </w:tabs>
      </w:pPr>
    </w:p>
    <w:p w14:paraId="351A7437" w14:textId="77777777" w:rsidR="000F06C0" w:rsidRDefault="000F06C0" w:rsidP="00DC5B3D">
      <w:pPr>
        <w:tabs>
          <w:tab w:val="left" w:pos="4344"/>
        </w:tabs>
      </w:pPr>
    </w:p>
    <w:p w14:paraId="58EDB5DB" w14:textId="77777777" w:rsidR="000F06C0" w:rsidRDefault="000F06C0" w:rsidP="00DC5B3D">
      <w:pPr>
        <w:tabs>
          <w:tab w:val="left" w:pos="4344"/>
        </w:tabs>
      </w:pPr>
    </w:p>
    <w:p w14:paraId="20B4FB92" w14:textId="688A8AF7" w:rsidR="000F06C0" w:rsidRDefault="00F35FED" w:rsidP="00DC5B3D">
      <w:pPr>
        <w:tabs>
          <w:tab w:val="left" w:pos="4344"/>
        </w:tabs>
      </w:pPr>
      <w:r w:rsidRPr="00F35FED">
        <w:drawing>
          <wp:inline distT="0" distB="0" distL="0" distR="0" wp14:anchorId="26020D0F" wp14:editId="2B1F992E">
            <wp:extent cx="6858000" cy="2690495"/>
            <wp:effectExtent l="0" t="0" r="0" b="0"/>
            <wp:docPr id="2077920977" name="Picture 1" descr="A computer screen sh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20977" name="Picture 1" descr="A computer screen shot&#10;&#10;AI-generated content may be incorrect."/>
                    <pic:cNvPicPr/>
                  </pic:nvPicPr>
                  <pic:blipFill>
                    <a:blip r:embed="rId17"/>
                    <a:stretch>
                      <a:fillRect/>
                    </a:stretch>
                  </pic:blipFill>
                  <pic:spPr>
                    <a:xfrm>
                      <a:off x="0" y="0"/>
                      <a:ext cx="6858000" cy="2690495"/>
                    </a:xfrm>
                    <a:prstGeom prst="rect">
                      <a:avLst/>
                    </a:prstGeom>
                  </pic:spPr>
                </pic:pic>
              </a:graphicData>
            </a:graphic>
          </wp:inline>
        </w:drawing>
      </w:r>
    </w:p>
    <w:p w14:paraId="2B88D42D" w14:textId="77777777" w:rsidR="000F06C0" w:rsidRDefault="000F06C0" w:rsidP="00DC5B3D">
      <w:pPr>
        <w:tabs>
          <w:tab w:val="left" w:pos="4344"/>
        </w:tabs>
      </w:pPr>
    </w:p>
    <w:p w14:paraId="350019CA" w14:textId="77777777" w:rsidR="000F06C0" w:rsidRDefault="000F06C0" w:rsidP="00DC5B3D">
      <w:pPr>
        <w:tabs>
          <w:tab w:val="left" w:pos="4344"/>
        </w:tabs>
      </w:pPr>
    </w:p>
    <w:p w14:paraId="2AE83C7B" w14:textId="77777777" w:rsidR="005C1ACE" w:rsidRDefault="005C1ACE" w:rsidP="00F3679F"/>
    <w:p w14:paraId="032D2638" w14:textId="77777777" w:rsidR="005C1ACE" w:rsidRDefault="005C1ACE" w:rsidP="00F3679F"/>
    <w:p w14:paraId="3E2B58B5" w14:textId="77777777" w:rsidR="005C1ACE" w:rsidRDefault="005C1ACE" w:rsidP="00F3679F"/>
    <w:p w14:paraId="6154123B" w14:textId="77777777" w:rsidR="005C1ACE" w:rsidRDefault="005C1ACE" w:rsidP="00F3679F"/>
    <w:p w14:paraId="77CF58B2" w14:textId="77777777" w:rsidR="00CD1C51" w:rsidRDefault="00CD1C51" w:rsidP="00F3679F"/>
    <w:p w14:paraId="18565264" w14:textId="77777777" w:rsidR="005C1ACE" w:rsidRDefault="005C1ACE" w:rsidP="00F3679F"/>
    <w:p w14:paraId="186CF881" w14:textId="001C0844" w:rsidR="005C1ACE" w:rsidRDefault="005C1ACE" w:rsidP="005C1ACE">
      <w:pPr>
        <w:jc w:val="center"/>
        <w:rPr>
          <w:color w:val="0070C0"/>
          <w:sz w:val="36"/>
          <w:szCs w:val="36"/>
        </w:rPr>
      </w:pPr>
      <w:r w:rsidRPr="005C1ACE">
        <w:rPr>
          <w:color w:val="0070C0"/>
          <w:sz w:val="36"/>
          <w:szCs w:val="36"/>
        </w:rPr>
        <w:t>References</w:t>
      </w:r>
    </w:p>
    <w:p w14:paraId="52E801E7" w14:textId="77777777" w:rsidR="005C1ACE" w:rsidRDefault="005C1ACE" w:rsidP="005C1ACE">
      <w:pPr>
        <w:jc w:val="center"/>
        <w:rPr>
          <w:color w:val="0070C0"/>
          <w:sz w:val="36"/>
          <w:szCs w:val="36"/>
        </w:rPr>
      </w:pPr>
    </w:p>
    <w:p w14:paraId="2684ED53" w14:textId="77777777" w:rsidR="005C1ACE" w:rsidRDefault="005C1ACE" w:rsidP="005C1ACE">
      <w:pPr>
        <w:jc w:val="center"/>
        <w:rPr>
          <w:color w:val="0070C0"/>
          <w:sz w:val="36"/>
          <w:szCs w:val="36"/>
        </w:rPr>
      </w:pPr>
    </w:p>
    <w:p w14:paraId="60E5564D" w14:textId="77777777" w:rsidR="005C1ACE" w:rsidRPr="005C1ACE" w:rsidRDefault="005C1ACE" w:rsidP="005C1ACE">
      <w:pPr>
        <w:jc w:val="center"/>
        <w:rPr>
          <w:color w:val="0070C0"/>
          <w:sz w:val="36"/>
          <w:szCs w:val="36"/>
        </w:rPr>
      </w:pPr>
    </w:p>
    <w:p w14:paraId="0E534A83" w14:textId="16A7F0A2" w:rsidR="005C1ACE" w:rsidRDefault="00CD1C51" w:rsidP="005C1ACE">
      <w:pPr>
        <w:rPr>
          <w:color w:val="0070C0"/>
          <w:sz w:val="36"/>
          <w:szCs w:val="36"/>
        </w:rPr>
      </w:pPr>
      <w:hyperlink r:id="rId18" w:history="1">
        <w:r w:rsidRPr="00AD0DB4">
          <w:rPr>
            <w:rStyle w:val="Hyperlink"/>
            <w:sz w:val="36"/>
            <w:szCs w:val="36"/>
          </w:rPr>
          <w:t>https://www.geeksforgeeks.org/huffman-coding-greedy-algo-3/</w:t>
        </w:r>
      </w:hyperlink>
    </w:p>
    <w:p w14:paraId="1203D2F9" w14:textId="77777777" w:rsidR="00CD1C51" w:rsidRPr="005C1ACE" w:rsidRDefault="00CD1C51" w:rsidP="005C1ACE">
      <w:pPr>
        <w:rPr>
          <w:color w:val="0070C0"/>
          <w:sz w:val="36"/>
          <w:szCs w:val="36"/>
        </w:rPr>
      </w:pPr>
    </w:p>
    <w:p w14:paraId="4239382A" w14:textId="77777777" w:rsidR="005C1ACE" w:rsidRDefault="005C1ACE" w:rsidP="005C1ACE">
      <w:pPr>
        <w:rPr>
          <w:color w:val="0070C0"/>
          <w:sz w:val="36"/>
          <w:szCs w:val="36"/>
        </w:rPr>
      </w:pPr>
    </w:p>
    <w:p w14:paraId="6C998C08" w14:textId="77777777" w:rsidR="00CD1C51" w:rsidRDefault="00CD1C51" w:rsidP="005C1ACE">
      <w:pPr>
        <w:rPr>
          <w:color w:val="0070C0"/>
          <w:sz w:val="36"/>
          <w:szCs w:val="36"/>
        </w:rPr>
      </w:pPr>
    </w:p>
    <w:p w14:paraId="2D7F0121" w14:textId="1C4FE546" w:rsidR="005C1ACE" w:rsidRDefault="00CD1C51" w:rsidP="00CD1C51">
      <w:pPr>
        <w:rPr>
          <w:color w:val="0070C0"/>
          <w:sz w:val="36"/>
          <w:szCs w:val="36"/>
        </w:rPr>
      </w:pPr>
      <w:r w:rsidRPr="00CD1C51">
        <w:rPr>
          <w:color w:val="0070C0"/>
          <w:sz w:val="36"/>
          <w:szCs w:val="36"/>
        </w:rPr>
        <w:t>https://youtu.be/P7BPI0dP-SU?feature=shared</w:t>
      </w:r>
    </w:p>
    <w:p w14:paraId="53D06D67" w14:textId="77777777" w:rsidR="00CD1C51" w:rsidRDefault="00CD1C51" w:rsidP="005C1ACE">
      <w:pPr>
        <w:rPr>
          <w:color w:val="0070C0"/>
          <w:sz w:val="36"/>
          <w:szCs w:val="36"/>
        </w:rPr>
      </w:pPr>
    </w:p>
    <w:p w14:paraId="2C59ECBB" w14:textId="77777777" w:rsidR="00CD1C51" w:rsidRDefault="00CD1C51" w:rsidP="005C1ACE">
      <w:pPr>
        <w:rPr>
          <w:color w:val="0070C0"/>
          <w:sz w:val="36"/>
          <w:szCs w:val="36"/>
        </w:rPr>
      </w:pPr>
    </w:p>
    <w:p w14:paraId="53DCCDA3" w14:textId="51E9AB8C" w:rsidR="00CD1C51" w:rsidRDefault="00CD1C51" w:rsidP="005C1ACE">
      <w:pPr>
        <w:rPr>
          <w:color w:val="0070C0"/>
          <w:sz w:val="36"/>
          <w:szCs w:val="36"/>
        </w:rPr>
      </w:pPr>
      <w:hyperlink r:id="rId19" w:history="1">
        <w:r w:rsidRPr="00AD0DB4">
          <w:rPr>
            <w:rStyle w:val="Hyperlink"/>
            <w:sz w:val="36"/>
            <w:szCs w:val="36"/>
          </w:rPr>
          <w:t>https://docs.oracle.com/en/java/javase/17/docs/api/java.base/java/util/PriorityQueue.html</w:t>
        </w:r>
      </w:hyperlink>
    </w:p>
    <w:p w14:paraId="1D0E1D80" w14:textId="77777777" w:rsidR="00CD1C51" w:rsidRPr="005C1ACE" w:rsidRDefault="00CD1C51" w:rsidP="005C1ACE">
      <w:pPr>
        <w:rPr>
          <w:color w:val="0070C0"/>
          <w:sz w:val="36"/>
          <w:szCs w:val="36"/>
        </w:rPr>
      </w:pPr>
    </w:p>
    <w:p w14:paraId="22DDD95D" w14:textId="77777777" w:rsidR="00F3679F" w:rsidRPr="00F3679F" w:rsidRDefault="00F3679F" w:rsidP="00F3679F"/>
    <w:p w14:paraId="7C0F0955" w14:textId="77777777" w:rsidR="00F3679F" w:rsidRPr="00F3679F" w:rsidRDefault="00F3679F" w:rsidP="00F3679F"/>
    <w:p w14:paraId="7B444FE5" w14:textId="77777777" w:rsidR="00F3679F" w:rsidRPr="00F3679F" w:rsidRDefault="00F3679F" w:rsidP="00F3679F"/>
    <w:p w14:paraId="26872833" w14:textId="77777777" w:rsidR="00F3679F" w:rsidRPr="00F3679F" w:rsidRDefault="00F3679F" w:rsidP="00F3679F"/>
    <w:p w14:paraId="5B014BAD" w14:textId="77777777" w:rsidR="00F3679F" w:rsidRPr="00F3679F" w:rsidRDefault="00F3679F" w:rsidP="00F3679F"/>
    <w:p w14:paraId="17D5D92C" w14:textId="77777777" w:rsidR="00F3679F" w:rsidRPr="00F3679F" w:rsidRDefault="00F3679F" w:rsidP="00F3679F"/>
    <w:p w14:paraId="4E36B6D7" w14:textId="77777777" w:rsidR="00F3679F" w:rsidRPr="00F3679F" w:rsidRDefault="00F3679F" w:rsidP="00F3679F"/>
    <w:p w14:paraId="4204A41E" w14:textId="77777777" w:rsidR="00F3679F" w:rsidRPr="00F3679F" w:rsidRDefault="00F3679F" w:rsidP="00F3679F"/>
    <w:p w14:paraId="1F7040AA" w14:textId="77777777" w:rsidR="00F3679F" w:rsidRPr="00F3679F" w:rsidRDefault="00F3679F" w:rsidP="00F3679F"/>
    <w:p w14:paraId="75DE3099" w14:textId="77777777" w:rsidR="00F3679F" w:rsidRPr="00F3679F" w:rsidRDefault="00F3679F" w:rsidP="00F3679F"/>
    <w:p w14:paraId="2EE29572" w14:textId="77777777" w:rsidR="00F3679F" w:rsidRPr="00F3679F" w:rsidRDefault="00F3679F" w:rsidP="00F3679F"/>
    <w:p w14:paraId="24817707" w14:textId="77777777" w:rsidR="00F3679F" w:rsidRDefault="00F3679F" w:rsidP="00F3679F"/>
    <w:p w14:paraId="02B44D7B" w14:textId="77777777" w:rsidR="00F3679F" w:rsidRDefault="00F3679F" w:rsidP="00F3679F"/>
    <w:p w14:paraId="44FA1882" w14:textId="77777777" w:rsidR="00F3679F" w:rsidRDefault="00F3679F" w:rsidP="00F3679F">
      <w:pPr>
        <w:jc w:val="center"/>
      </w:pPr>
    </w:p>
    <w:p w14:paraId="74FFE82D" w14:textId="77777777" w:rsidR="00F3679F" w:rsidRDefault="00F3679F" w:rsidP="00F3679F">
      <w:pPr>
        <w:jc w:val="center"/>
      </w:pPr>
    </w:p>
    <w:p w14:paraId="3F2AC9D6" w14:textId="77777777" w:rsidR="00F3679F" w:rsidRDefault="00F3679F" w:rsidP="00F3679F">
      <w:pPr>
        <w:jc w:val="center"/>
      </w:pPr>
    </w:p>
    <w:p w14:paraId="4BFCEE2C" w14:textId="77777777" w:rsidR="00F3679F" w:rsidRDefault="00F3679F" w:rsidP="00F3679F">
      <w:pPr>
        <w:jc w:val="center"/>
      </w:pPr>
    </w:p>
    <w:p w14:paraId="494CD279" w14:textId="77777777" w:rsidR="00F3679F" w:rsidRDefault="00F3679F" w:rsidP="00F3679F">
      <w:pPr>
        <w:jc w:val="center"/>
      </w:pPr>
    </w:p>
    <w:p w14:paraId="0248866E" w14:textId="77777777" w:rsidR="00F3679F" w:rsidRDefault="00F3679F" w:rsidP="00F3679F">
      <w:pPr>
        <w:jc w:val="center"/>
      </w:pPr>
    </w:p>
    <w:p w14:paraId="19EFBF19" w14:textId="77777777" w:rsidR="00F3679F" w:rsidRDefault="00F3679F" w:rsidP="00F3679F">
      <w:pPr>
        <w:jc w:val="center"/>
      </w:pPr>
    </w:p>
    <w:p w14:paraId="3F86DDC7" w14:textId="77777777" w:rsidR="00F3679F" w:rsidRDefault="00F3679F" w:rsidP="00F3679F">
      <w:pPr>
        <w:jc w:val="center"/>
      </w:pPr>
    </w:p>
    <w:p w14:paraId="21FF03DB" w14:textId="77777777" w:rsidR="00F3679F" w:rsidRDefault="00F3679F" w:rsidP="00F3679F">
      <w:pPr>
        <w:jc w:val="center"/>
      </w:pPr>
    </w:p>
    <w:p w14:paraId="734C6E55" w14:textId="77777777" w:rsidR="00F3679F" w:rsidRPr="00F3679F" w:rsidRDefault="00F3679F" w:rsidP="00F3679F">
      <w:pPr>
        <w:jc w:val="center"/>
      </w:pPr>
    </w:p>
    <w:sectPr w:rsidR="00F3679F" w:rsidRPr="00F3679F" w:rsidSect="00A24793">
      <w:footerReference w:type="even" r:id="rId20"/>
      <w:footerReference w:type="default" r:id="rId2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E383D" w14:textId="77777777" w:rsidR="00C246DE" w:rsidRDefault="00C246DE" w:rsidP="001205A1">
      <w:r>
        <w:separator/>
      </w:r>
    </w:p>
  </w:endnote>
  <w:endnote w:type="continuationSeparator" w:id="0">
    <w:p w14:paraId="6363554A" w14:textId="77777777" w:rsidR="00C246DE" w:rsidRDefault="00C246D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7884697"/>
      <w:docPartObj>
        <w:docPartGallery w:val="Page Numbers (Bottom of Page)"/>
        <w:docPartUnique/>
      </w:docPartObj>
    </w:sdtPr>
    <w:sdtContent>
      <w:p w14:paraId="7DCFB76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4BB461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1358343"/>
      <w:docPartObj>
        <w:docPartGallery w:val="Page Numbers (Bottom of Page)"/>
        <w:docPartUnique/>
      </w:docPartObj>
    </w:sdtPr>
    <w:sdtContent>
      <w:p w14:paraId="1D36AEB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01DD708" w14:textId="77777777" w:rsidTr="005F4F46">
      <w:tc>
        <w:tcPr>
          <w:tcW w:w="5395" w:type="dxa"/>
        </w:tcPr>
        <w:p w14:paraId="55D87552" w14:textId="77777777" w:rsidR="001205A1" w:rsidRPr="001205A1" w:rsidRDefault="00000000" w:rsidP="00C66528">
          <w:pPr>
            <w:pStyle w:val="Footer"/>
          </w:pPr>
          <w:sdt>
            <w:sdtPr>
              <w:rPr>
                <w:color w:val="7F7F7F" w:themeColor="text1" w:themeTint="80"/>
              </w:rPr>
              <w:id w:val="-94713725"/>
              <w:temporary/>
              <w:showingPlcHdr/>
              <w15:appearance w15:val="hidden"/>
            </w:sdtPr>
            <w:sdtContent>
              <w:r w:rsidR="00C66528" w:rsidRPr="00FC49AE">
                <w:t>REPORT TITLE</w:t>
              </w:r>
            </w:sdtContent>
          </w:sdt>
        </w:p>
      </w:tc>
      <w:tc>
        <w:tcPr>
          <w:tcW w:w="5395" w:type="dxa"/>
        </w:tcPr>
        <w:p w14:paraId="6C19AD64" w14:textId="77777777" w:rsidR="001205A1" w:rsidRPr="001205A1" w:rsidRDefault="001205A1" w:rsidP="001205A1">
          <w:pPr>
            <w:pStyle w:val="Footer"/>
          </w:pPr>
          <w:r w:rsidRPr="001205A1">
            <w:t xml:space="preserve">   </w:t>
          </w:r>
        </w:p>
      </w:tc>
    </w:tr>
  </w:tbl>
  <w:p w14:paraId="03CF1192"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A7C46" w14:textId="77777777" w:rsidR="00C246DE" w:rsidRDefault="00C246DE" w:rsidP="001205A1">
      <w:r>
        <w:separator/>
      </w:r>
    </w:p>
  </w:footnote>
  <w:footnote w:type="continuationSeparator" w:id="0">
    <w:p w14:paraId="166698D9" w14:textId="77777777" w:rsidR="00C246DE" w:rsidRDefault="00C246DE"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02446"/>
    <w:multiLevelType w:val="multilevel"/>
    <w:tmpl w:val="725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116CE"/>
    <w:multiLevelType w:val="multilevel"/>
    <w:tmpl w:val="190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575515">
    <w:abstractNumId w:val="0"/>
  </w:num>
  <w:num w:numId="2" w16cid:durableId="170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43"/>
    <w:rsid w:val="000C4ED1"/>
    <w:rsid w:val="000F06C0"/>
    <w:rsid w:val="001205A1"/>
    <w:rsid w:val="00142538"/>
    <w:rsid w:val="00154D3B"/>
    <w:rsid w:val="002422AE"/>
    <w:rsid w:val="002877E8"/>
    <w:rsid w:val="002E7C4E"/>
    <w:rsid w:val="0031055C"/>
    <w:rsid w:val="00371EE1"/>
    <w:rsid w:val="00393E02"/>
    <w:rsid w:val="003A798E"/>
    <w:rsid w:val="003B2699"/>
    <w:rsid w:val="00425A99"/>
    <w:rsid w:val="005C1ACE"/>
    <w:rsid w:val="005E6B25"/>
    <w:rsid w:val="005F4F46"/>
    <w:rsid w:val="00601857"/>
    <w:rsid w:val="006C60E6"/>
    <w:rsid w:val="006F508F"/>
    <w:rsid w:val="00743C99"/>
    <w:rsid w:val="007B0740"/>
    <w:rsid w:val="007C1BAB"/>
    <w:rsid w:val="00935145"/>
    <w:rsid w:val="009C6907"/>
    <w:rsid w:val="00A0716D"/>
    <w:rsid w:val="00A15CF7"/>
    <w:rsid w:val="00A24793"/>
    <w:rsid w:val="00A81248"/>
    <w:rsid w:val="00C246DE"/>
    <w:rsid w:val="00C325F7"/>
    <w:rsid w:val="00C66528"/>
    <w:rsid w:val="00C915F0"/>
    <w:rsid w:val="00CC2B43"/>
    <w:rsid w:val="00CD1C51"/>
    <w:rsid w:val="00DC5B3D"/>
    <w:rsid w:val="00F35FED"/>
    <w:rsid w:val="00F3679F"/>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895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01857"/>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unhideWhenUsed/>
    <w:rsid w:val="002422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rsid w:val="005C1ACE"/>
    <w:rPr>
      <w:color w:val="0000FF" w:themeColor="hyperlink"/>
      <w:u w:val="single"/>
    </w:rPr>
  </w:style>
  <w:style w:type="character" w:styleId="UnresolvedMention">
    <w:name w:val="Unresolved Mention"/>
    <w:basedOn w:val="DefaultParagraphFont"/>
    <w:uiPriority w:val="99"/>
    <w:semiHidden/>
    <w:unhideWhenUsed/>
    <w:rsid w:val="005C1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55064">
      <w:bodyDiv w:val="1"/>
      <w:marLeft w:val="0"/>
      <w:marRight w:val="0"/>
      <w:marTop w:val="0"/>
      <w:marBottom w:val="0"/>
      <w:divBdr>
        <w:top w:val="none" w:sz="0" w:space="0" w:color="auto"/>
        <w:left w:val="none" w:sz="0" w:space="0" w:color="auto"/>
        <w:bottom w:val="none" w:sz="0" w:space="0" w:color="auto"/>
        <w:right w:val="none" w:sz="0" w:space="0" w:color="auto"/>
      </w:divBdr>
    </w:div>
    <w:div w:id="131604076">
      <w:bodyDiv w:val="1"/>
      <w:marLeft w:val="0"/>
      <w:marRight w:val="0"/>
      <w:marTop w:val="0"/>
      <w:marBottom w:val="0"/>
      <w:divBdr>
        <w:top w:val="none" w:sz="0" w:space="0" w:color="auto"/>
        <w:left w:val="none" w:sz="0" w:space="0" w:color="auto"/>
        <w:bottom w:val="none" w:sz="0" w:space="0" w:color="auto"/>
        <w:right w:val="none" w:sz="0" w:space="0" w:color="auto"/>
      </w:divBdr>
    </w:div>
    <w:div w:id="167915686">
      <w:bodyDiv w:val="1"/>
      <w:marLeft w:val="0"/>
      <w:marRight w:val="0"/>
      <w:marTop w:val="0"/>
      <w:marBottom w:val="0"/>
      <w:divBdr>
        <w:top w:val="none" w:sz="0" w:space="0" w:color="auto"/>
        <w:left w:val="none" w:sz="0" w:space="0" w:color="auto"/>
        <w:bottom w:val="none" w:sz="0" w:space="0" w:color="auto"/>
        <w:right w:val="none" w:sz="0" w:space="0" w:color="auto"/>
      </w:divBdr>
    </w:div>
    <w:div w:id="195313022">
      <w:bodyDiv w:val="1"/>
      <w:marLeft w:val="0"/>
      <w:marRight w:val="0"/>
      <w:marTop w:val="0"/>
      <w:marBottom w:val="0"/>
      <w:divBdr>
        <w:top w:val="none" w:sz="0" w:space="0" w:color="auto"/>
        <w:left w:val="none" w:sz="0" w:space="0" w:color="auto"/>
        <w:bottom w:val="none" w:sz="0" w:space="0" w:color="auto"/>
        <w:right w:val="none" w:sz="0" w:space="0" w:color="auto"/>
      </w:divBdr>
    </w:div>
    <w:div w:id="230428510">
      <w:bodyDiv w:val="1"/>
      <w:marLeft w:val="0"/>
      <w:marRight w:val="0"/>
      <w:marTop w:val="0"/>
      <w:marBottom w:val="0"/>
      <w:divBdr>
        <w:top w:val="none" w:sz="0" w:space="0" w:color="auto"/>
        <w:left w:val="none" w:sz="0" w:space="0" w:color="auto"/>
        <w:bottom w:val="none" w:sz="0" w:space="0" w:color="auto"/>
        <w:right w:val="none" w:sz="0" w:space="0" w:color="auto"/>
      </w:divBdr>
    </w:div>
    <w:div w:id="406804383">
      <w:bodyDiv w:val="1"/>
      <w:marLeft w:val="0"/>
      <w:marRight w:val="0"/>
      <w:marTop w:val="0"/>
      <w:marBottom w:val="0"/>
      <w:divBdr>
        <w:top w:val="none" w:sz="0" w:space="0" w:color="auto"/>
        <w:left w:val="none" w:sz="0" w:space="0" w:color="auto"/>
        <w:bottom w:val="none" w:sz="0" w:space="0" w:color="auto"/>
        <w:right w:val="none" w:sz="0" w:space="0" w:color="auto"/>
      </w:divBdr>
    </w:div>
    <w:div w:id="435906588">
      <w:bodyDiv w:val="1"/>
      <w:marLeft w:val="0"/>
      <w:marRight w:val="0"/>
      <w:marTop w:val="0"/>
      <w:marBottom w:val="0"/>
      <w:divBdr>
        <w:top w:val="none" w:sz="0" w:space="0" w:color="auto"/>
        <w:left w:val="none" w:sz="0" w:space="0" w:color="auto"/>
        <w:bottom w:val="none" w:sz="0" w:space="0" w:color="auto"/>
        <w:right w:val="none" w:sz="0" w:space="0" w:color="auto"/>
      </w:divBdr>
    </w:div>
    <w:div w:id="501436305">
      <w:bodyDiv w:val="1"/>
      <w:marLeft w:val="0"/>
      <w:marRight w:val="0"/>
      <w:marTop w:val="0"/>
      <w:marBottom w:val="0"/>
      <w:divBdr>
        <w:top w:val="none" w:sz="0" w:space="0" w:color="auto"/>
        <w:left w:val="none" w:sz="0" w:space="0" w:color="auto"/>
        <w:bottom w:val="none" w:sz="0" w:space="0" w:color="auto"/>
        <w:right w:val="none" w:sz="0" w:space="0" w:color="auto"/>
      </w:divBdr>
    </w:div>
    <w:div w:id="652413591">
      <w:bodyDiv w:val="1"/>
      <w:marLeft w:val="0"/>
      <w:marRight w:val="0"/>
      <w:marTop w:val="0"/>
      <w:marBottom w:val="0"/>
      <w:divBdr>
        <w:top w:val="none" w:sz="0" w:space="0" w:color="auto"/>
        <w:left w:val="none" w:sz="0" w:space="0" w:color="auto"/>
        <w:bottom w:val="none" w:sz="0" w:space="0" w:color="auto"/>
        <w:right w:val="none" w:sz="0" w:space="0" w:color="auto"/>
      </w:divBdr>
    </w:div>
    <w:div w:id="745107699">
      <w:bodyDiv w:val="1"/>
      <w:marLeft w:val="0"/>
      <w:marRight w:val="0"/>
      <w:marTop w:val="0"/>
      <w:marBottom w:val="0"/>
      <w:divBdr>
        <w:top w:val="none" w:sz="0" w:space="0" w:color="auto"/>
        <w:left w:val="none" w:sz="0" w:space="0" w:color="auto"/>
        <w:bottom w:val="none" w:sz="0" w:space="0" w:color="auto"/>
        <w:right w:val="none" w:sz="0" w:space="0" w:color="auto"/>
      </w:divBdr>
    </w:div>
    <w:div w:id="861478767">
      <w:bodyDiv w:val="1"/>
      <w:marLeft w:val="0"/>
      <w:marRight w:val="0"/>
      <w:marTop w:val="0"/>
      <w:marBottom w:val="0"/>
      <w:divBdr>
        <w:top w:val="none" w:sz="0" w:space="0" w:color="auto"/>
        <w:left w:val="none" w:sz="0" w:space="0" w:color="auto"/>
        <w:bottom w:val="none" w:sz="0" w:space="0" w:color="auto"/>
        <w:right w:val="none" w:sz="0" w:space="0" w:color="auto"/>
      </w:divBdr>
    </w:div>
    <w:div w:id="888415535">
      <w:bodyDiv w:val="1"/>
      <w:marLeft w:val="0"/>
      <w:marRight w:val="0"/>
      <w:marTop w:val="0"/>
      <w:marBottom w:val="0"/>
      <w:divBdr>
        <w:top w:val="none" w:sz="0" w:space="0" w:color="auto"/>
        <w:left w:val="none" w:sz="0" w:space="0" w:color="auto"/>
        <w:bottom w:val="none" w:sz="0" w:space="0" w:color="auto"/>
        <w:right w:val="none" w:sz="0" w:space="0" w:color="auto"/>
      </w:divBdr>
    </w:div>
    <w:div w:id="888997448">
      <w:bodyDiv w:val="1"/>
      <w:marLeft w:val="0"/>
      <w:marRight w:val="0"/>
      <w:marTop w:val="0"/>
      <w:marBottom w:val="0"/>
      <w:divBdr>
        <w:top w:val="none" w:sz="0" w:space="0" w:color="auto"/>
        <w:left w:val="none" w:sz="0" w:space="0" w:color="auto"/>
        <w:bottom w:val="none" w:sz="0" w:space="0" w:color="auto"/>
        <w:right w:val="none" w:sz="0" w:space="0" w:color="auto"/>
      </w:divBdr>
    </w:div>
    <w:div w:id="949438288">
      <w:bodyDiv w:val="1"/>
      <w:marLeft w:val="0"/>
      <w:marRight w:val="0"/>
      <w:marTop w:val="0"/>
      <w:marBottom w:val="0"/>
      <w:divBdr>
        <w:top w:val="none" w:sz="0" w:space="0" w:color="auto"/>
        <w:left w:val="none" w:sz="0" w:space="0" w:color="auto"/>
        <w:bottom w:val="none" w:sz="0" w:space="0" w:color="auto"/>
        <w:right w:val="none" w:sz="0" w:space="0" w:color="auto"/>
      </w:divBdr>
    </w:div>
    <w:div w:id="1046292677">
      <w:bodyDiv w:val="1"/>
      <w:marLeft w:val="0"/>
      <w:marRight w:val="0"/>
      <w:marTop w:val="0"/>
      <w:marBottom w:val="0"/>
      <w:divBdr>
        <w:top w:val="none" w:sz="0" w:space="0" w:color="auto"/>
        <w:left w:val="none" w:sz="0" w:space="0" w:color="auto"/>
        <w:bottom w:val="none" w:sz="0" w:space="0" w:color="auto"/>
        <w:right w:val="none" w:sz="0" w:space="0" w:color="auto"/>
      </w:divBdr>
    </w:div>
    <w:div w:id="1244602348">
      <w:bodyDiv w:val="1"/>
      <w:marLeft w:val="0"/>
      <w:marRight w:val="0"/>
      <w:marTop w:val="0"/>
      <w:marBottom w:val="0"/>
      <w:divBdr>
        <w:top w:val="none" w:sz="0" w:space="0" w:color="auto"/>
        <w:left w:val="none" w:sz="0" w:space="0" w:color="auto"/>
        <w:bottom w:val="none" w:sz="0" w:space="0" w:color="auto"/>
        <w:right w:val="none" w:sz="0" w:space="0" w:color="auto"/>
      </w:divBdr>
    </w:div>
    <w:div w:id="1375689894">
      <w:bodyDiv w:val="1"/>
      <w:marLeft w:val="0"/>
      <w:marRight w:val="0"/>
      <w:marTop w:val="0"/>
      <w:marBottom w:val="0"/>
      <w:divBdr>
        <w:top w:val="none" w:sz="0" w:space="0" w:color="auto"/>
        <w:left w:val="none" w:sz="0" w:space="0" w:color="auto"/>
        <w:bottom w:val="none" w:sz="0" w:space="0" w:color="auto"/>
        <w:right w:val="none" w:sz="0" w:space="0" w:color="auto"/>
      </w:divBdr>
    </w:div>
    <w:div w:id="1423867762">
      <w:bodyDiv w:val="1"/>
      <w:marLeft w:val="0"/>
      <w:marRight w:val="0"/>
      <w:marTop w:val="0"/>
      <w:marBottom w:val="0"/>
      <w:divBdr>
        <w:top w:val="none" w:sz="0" w:space="0" w:color="auto"/>
        <w:left w:val="none" w:sz="0" w:space="0" w:color="auto"/>
        <w:bottom w:val="none" w:sz="0" w:space="0" w:color="auto"/>
        <w:right w:val="none" w:sz="0" w:space="0" w:color="auto"/>
      </w:divBdr>
    </w:div>
    <w:div w:id="1661735695">
      <w:bodyDiv w:val="1"/>
      <w:marLeft w:val="0"/>
      <w:marRight w:val="0"/>
      <w:marTop w:val="0"/>
      <w:marBottom w:val="0"/>
      <w:divBdr>
        <w:top w:val="none" w:sz="0" w:space="0" w:color="auto"/>
        <w:left w:val="none" w:sz="0" w:space="0" w:color="auto"/>
        <w:bottom w:val="none" w:sz="0" w:space="0" w:color="auto"/>
        <w:right w:val="none" w:sz="0" w:space="0" w:color="auto"/>
      </w:divBdr>
    </w:div>
    <w:div w:id="1745881531">
      <w:bodyDiv w:val="1"/>
      <w:marLeft w:val="0"/>
      <w:marRight w:val="0"/>
      <w:marTop w:val="0"/>
      <w:marBottom w:val="0"/>
      <w:divBdr>
        <w:top w:val="none" w:sz="0" w:space="0" w:color="auto"/>
        <w:left w:val="none" w:sz="0" w:space="0" w:color="auto"/>
        <w:bottom w:val="none" w:sz="0" w:space="0" w:color="auto"/>
        <w:right w:val="none" w:sz="0" w:space="0" w:color="auto"/>
      </w:divBdr>
    </w:div>
    <w:div w:id="20763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huffman-coding-greedy-algo-3/"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oracle.com/en/java/javase/17/docs/api/java.base/java/util/PriorityQueu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9</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2025-03-08T23:22:00Z</dcterms:created>
  <dcterms:modified xsi:type="dcterms:W3CDTF">2025-03-08T23:22:00Z</dcterms:modified>
</cp:coreProperties>
</file>